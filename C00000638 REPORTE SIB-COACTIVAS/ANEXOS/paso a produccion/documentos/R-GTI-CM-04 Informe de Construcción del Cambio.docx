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9F" w:rsidRDefault="00871F0F" w:rsidP="007C724D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6311AA">
        <w:rPr>
          <w:rFonts w:ascii="Arial" w:hAnsi="Arial" w:cs="Arial"/>
          <w:b/>
          <w:sz w:val="24"/>
          <w:szCs w:val="24"/>
        </w:rPr>
        <w:t xml:space="preserve">REQUERIMIENTO: </w:t>
      </w:r>
      <w:r w:rsidR="00EA4770">
        <w:rPr>
          <w:rFonts w:ascii="Arial" w:hAnsi="Arial" w:cs="Arial"/>
          <w:b/>
          <w:sz w:val="24"/>
          <w:szCs w:val="24"/>
        </w:rPr>
        <w:t>C0000</w:t>
      </w:r>
      <w:r w:rsidR="00162400">
        <w:rPr>
          <w:rFonts w:ascii="Arial" w:hAnsi="Arial" w:cs="Arial"/>
          <w:b/>
          <w:sz w:val="24"/>
          <w:szCs w:val="24"/>
        </w:rPr>
        <w:t>638</w:t>
      </w:r>
      <w:r w:rsidR="004B2612">
        <w:rPr>
          <w:rFonts w:ascii="Arial" w:hAnsi="Arial" w:cs="Arial"/>
          <w:b/>
          <w:sz w:val="24"/>
          <w:szCs w:val="24"/>
        </w:rPr>
        <w:t xml:space="preserve"> -</w:t>
      </w:r>
      <w:r w:rsidR="004B2612" w:rsidRPr="000B4344">
        <w:rPr>
          <w:rFonts w:ascii="Arial" w:hAnsi="Arial" w:cs="Arial"/>
          <w:b/>
          <w:sz w:val="24"/>
          <w:szCs w:val="24"/>
        </w:rPr>
        <w:t xml:space="preserve"> </w:t>
      </w:r>
      <w:r w:rsidR="002157AF" w:rsidRPr="0013297A">
        <w:rPr>
          <w:rFonts w:ascii="Arial" w:hAnsi="Arial" w:cs="Arial"/>
          <w:b/>
          <w:sz w:val="24"/>
          <w:szCs w:val="24"/>
        </w:rPr>
        <w:t>SD000</w:t>
      </w:r>
      <w:r w:rsidR="00162400">
        <w:rPr>
          <w:rFonts w:ascii="Arial" w:hAnsi="Arial" w:cs="Arial"/>
          <w:b/>
          <w:sz w:val="24"/>
          <w:szCs w:val="24"/>
        </w:rPr>
        <w:t>65773</w:t>
      </w:r>
    </w:p>
    <w:p w:rsidR="00B15DA6" w:rsidRPr="003159E3" w:rsidRDefault="00B15DA6">
      <w:pPr>
        <w:rPr>
          <w:rFonts w:ascii="Arial" w:hAnsi="Arial" w:cs="Arial"/>
          <w:sz w:val="20"/>
          <w:szCs w:val="20"/>
        </w:rPr>
      </w:pPr>
    </w:p>
    <w:tbl>
      <w:tblPr>
        <w:tblW w:w="104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0"/>
        <w:gridCol w:w="1701"/>
        <w:gridCol w:w="2410"/>
        <w:gridCol w:w="5668"/>
      </w:tblGrid>
      <w:tr w:rsidR="00B15DA6" w:rsidRPr="00B15DA6" w:rsidTr="002963F4">
        <w:trPr>
          <w:trHeight w:val="397"/>
          <w:jc w:val="center"/>
        </w:trPr>
        <w:tc>
          <w:tcPr>
            <w:tcW w:w="10489" w:type="dxa"/>
            <w:gridSpan w:val="4"/>
            <w:shd w:val="clear" w:color="auto" w:fill="548DD4" w:themeFill="text2" w:themeFillTint="99"/>
            <w:vAlign w:val="center"/>
          </w:tcPr>
          <w:p w:rsidR="00993E69" w:rsidRPr="002963F4" w:rsidRDefault="008F37DA" w:rsidP="0007684D">
            <w:pPr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BITÁCORA</w:t>
            </w:r>
            <w:r w:rsidR="0007684D"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93E69"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 CAMBIOS DEL DOCUMENTO:</w:t>
            </w:r>
          </w:p>
        </w:tc>
      </w:tr>
      <w:tr w:rsidR="00B15DA6" w:rsidRPr="00B15DA6" w:rsidTr="002963F4">
        <w:trPr>
          <w:trHeight w:val="397"/>
          <w:jc w:val="center"/>
        </w:trPr>
        <w:tc>
          <w:tcPr>
            <w:tcW w:w="710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Autor(es)</w:t>
            </w:r>
          </w:p>
        </w:tc>
        <w:tc>
          <w:tcPr>
            <w:tcW w:w="5668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Breve Descripción del Cambio</w:t>
            </w:r>
          </w:p>
        </w:tc>
      </w:tr>
      <w:tr w:rsidR="006A3543" w:rsidRPr="00B15DA6" w:rsidTr="00B15DA6">
        <w:trPr>
          <w:trHeight w:val="165"/>
          <w:jc w:val="center"/>
        </w:trPr>
        <w:tc>
          <w:tcPr>
            <w:tcW w:w="710" w:type="dxa"/>
            <w:shd w:val="clear" w:color="auto" w:fill="auto"/>
            <w:vAlign w:val="center"/>
          </w:tcPr>
          <w:p w:rsidR="006A3543" w:rsidRPr="00B15DA6" w:rsidRDefault="006A3543" w:rsidP="00FD5E30">
            <w:pPr>
              <w:numPr>
                <w:ilvl w:val="0"/>
                <w:numId w:val="1"/>
              </w:numPr>
              <w:spacing w:after="0"/>
              <w:ind w:left="460" w:hanging="28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3543" w:rsidRPr="00B15DA6" w:rsidRDefault="00211F5E" w:rsidP="0012051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</w:t>
            </w:r>
            <w:r w:rsidR="00B4534A">
              <w:rPr>
                <w:rFonts w:ascii="Arial" w:hAnsi="Arial" w:cs="Arial"/>
                <w:sz w:val="20"/>
                <w:szCs w:val="20"/>
              </w:rPr>
              <w:t>3-12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240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A3543" w:rsidRPr="00B15DA6" w:rsidRDefault="00D86669" w:rsidP="007219A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Roosevelt García P.</w:t>
            </w:r>
          </w:p>
        </w:tc>
        <w:tc>
          <w:tcPr>
            <w:tcW w:w="5668" w:type="dxa"/>
            <w:shd w:val="clear" w:color="auto" w:fill="auto"/>
            <w:vAlign w:val="center"/>
          </w:tcPr>
          <w:p w:rsidR="006A3543" w:rsidRPr="009D5AD9" w:rsidRDefault="002157AF" w:rsidP="00B4534A">
            <w:r w:rsidRPr="002157AF">
              <w:rPr>
                <w:rFonts w:ascii="Arial" w:hAnsi="Arial" w:cs="Arial"/>
                <w:sz w:val="20"/>
                <w:szCs w:val="20"/>
              </w:rPr>
              <w:t xml:space="preserve">En COBIS </w:t>
            </w:r>
            <w:r w:rsidR="00B4534A">
              <w:rPr>
                <w:rFonts w:ascii="Arial" w:hAnsi="Arial" w:cs="Arial"/>
                <w:sz w:val="20"/>
                <w:szCs w:val="20"/>
              </w:rPr>
              <w:t xml:space="preserve">Coactivas, corrección </w:t>
            </w:r>
            <w:r w:rsidR="00162400">
              <w:rPr>
                <w:rFonts w:ascii="Arial" w:hAnsi="Arial" w:cs="Arial"/>
                <w:sz w:val="20"/>
                <w:szCs w:val="20"/>
              </w:rPr>
              <w:t>en proceso 76005  Reporte Estado Jurí</w:t>
            </w:r>
            <w:r w:rsidR="00162400" w:rsidRPr="00162400">
              <w:rPr>
                <w:rFonts w:ascii="Arial" w:hAnsi="Arial" w:cs="Arial"/>
                <w:sz w:val="20"/>
                <w:szCs w:val="20"/>
              </w:rPr>
              <w:t>dico Rri-01  y 76009 Reporte Cuadro SIB</w:t>
            </w:r>
            <w:r w:rsidR="00162400">
              <w:rPr>
                <w:rFonts w:ascii="Arial" w:hAnsi="Arial" w:cs="Arial"/>
                <w:sz w:val="20"/>
                <w:szCs w:val="20"/>
              </w:rPr>
              <w:t xml:space="preserve"> del lote 8005</w:t>
            </w:r>
          </w:p>
        </w:tc>
      </w:tr>
    </w:tbl>
    <w:p w:rsidR="00D73C01" w:rsidRDefault="00D73C01" w:rsidP="00F84203">
      <w:pPr>
        <w:jc w:val="center"/>
        <w:rPr>
          <w:rFonts w:ascii="Arial" w:hAnsi="Arial" w:cs="Arial"/>
          <w:b/>
          <w:sz w:val="20"/>
          <w:szCs w:val="20"/>
        </w:rPr>
      </w:pPr>
    </w:p>
    <w:p w:rsidR="00D73C01" w:rsidRDefault="00D73C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4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78"/>
      </w:tblGrid>
      <w:tr w:rsidR="00267856" w:rsidRPr="00740182" w:rsidTr="002963F4">
        <w:trPr>
          <w:trHeight w:val="408"/>
          <w:jc w:val="center"/>
        </w:trPr>
        <w:tc>
          <w:tcPr>
            <w:tcW w:w="10478" w:type="dxa"/>
            <w:shd w:val="clear" w:color="auto" w:fill="548DD4" w:themeFill="text2" w:themeFillTint="99"/>
            <w:vAlign w:val="center"/>
          </w:tcPr>
          <w:p w:rsidR="00267856" w:rsidRPr="002963F4" w:rsidRDefault="00267856" w:rsidP="00056E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DETALLE  DE</w:t>
            </w:r>
            <w:r w:rsidR="00913556"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 INFORME DE</w:t>
            </w:r>
            <w:r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056E6B"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CONSTRUCCIÓN DEL CAMBIO</w:t>
            </w:r>
          </w:p>
        </w:tc>
      </w:tr>
      <w:tr w:rsidR="00267856" w:rsidRPr="00740182" w:rsidTr="002963F4">
        <w:trPr>
          <w:trHeight w:val="408"/>
          <w:jc w:val="center"/>
        </w:trPr>
        <w:tc>
          <w:tcPr>
            <w:tcW w:w="10478" w:type="dxa"/>
            <w:shd w:val="clear" w:color="auto" w:fill="548DD4" w:themeFill="text2" w:themeFillTint="99"/>
            <w:vAlign w:val="center"/>
          </w:tcPr>
          <w:p w:rsidR="00267856" w:rsidRPr="002963F4" w:rsidRDefault="00267856" w:rsidP="00267856">
            <w:pPr>
              <w:pStyle w:val="Prrafodelista"/>
              <w:numPr>
                <w:ilvl w:val="0"/>
                <w:numId w:val="7"/>
              </w:numPr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63F4">
              <w:rPr>
                <w:rFonts w:cs="Arial"/>
                <w:b/>
                <w:color w:val="FFFFFF" w:themeColor="background1"/>
                <w:sz w:val="24"/>
                <w:szCs w:val="24"/>
              </w:rPr>
              <w:t>N</w:t>
            </w:r>
            <w:r w:rsidR="00FB00CA" w:rsidRPr="002963F4">
              <w:rPr>
                <w:rFonts w:cs="Arial"/>
                <w:b/>
                <w:color w:val="FFFFFF" w:themeColor="background1"/>
                <w:sz w:val="24"/>
                <w:szCs w:val="24"/>
              </w:rPr>
              <w:t>OMBRE O TÍTULO DEL PEDIDO</w:t>
            </w:r>
          </w:p>
        </w:tc>
      </w:tr>
    </w:tbl>
    <w:p w:rsidR="009701BB" w:rsidRDefault="00211F5E" w:rsidP="009701BB">
      <w:pPr>
        <w:jc w:val="both"/>
      </w:pPr>
      <w:r>
        <w:t xml:space="preserve">En COBIS </w:t>
      </w:r>
      <w:r w:rsidR="00B4534A">
        <w:t>Coactivas</w:t>
      </w:r>
      <w:r w:rsidR="009701BB">
        <w:t xml:space="preserve"> se requiere:</w:t>
      </w:r>
    </w:p>
    <w:p w:rsidR="00C73820" w:rsidRPr="006E1E4E" w:rsidRDefault="00B4534A" w:rsidP="006E1E4E">
      <w:r w:rsidRPr="002157AF">
        <w:rPr>
          <w:rFonts w:ascii="Arial" w:hAnsi="Arial" w:cs="Arial"/>
          <w:sz w:val="20"/>
          <w:szCs w:val="20"/>
        </w:rPr>
        <w:t xml:space="preserve">En COBIS </w:t>
      </w:r>
      <w:r>
        <w:rPr>
          <w:rFonts w:ascii="Arial" w:hAnsi="Arial" w:cs="Arial"/>
          <w:sz w:val="20"/>
          <w:szCs w:val="20"/>
        </w:rPr>
        <w:t xml:space="preserve">Coactivas, </w:t>
      </w:r>
      <w:r w:rsidR="003E48E6">
        <w:rPr>
          <w:rFonts w:ascii="Arial" w:hAnsi="Arial" w:cs="Arial"/>
          <w:sz w:val="20"/>
          <w:szCs w:val="20"/>
        </w:rPr>
        <w:t>corrección en proceso 76005  Reporte Estado Jurí</w:t>
      </w:r>
      <w:r w:rsidR="003E48E6" w:rsidRPr="00162400">
        <w:rPr>
          <w:rFonts w:ascii="Arial" w:hAnsi="Arial" w:cs="Arial"/>
          <w:sz w:val="20"/>
          <w:szCs w:val="20"/>
        </w:rPr>
        <w:t>dico Rri-01  y 76009 Reporte Cuadro SIB</w:t>
      </w:r>
      <w:r w:rsidR="003E48E6">
        <w:rPr>
          <w:rFonts w:ascii="Arial" w:hAnsi="Arial" w:cs="Arial"/>
          <w:sz w:val="20"/>
          <w:szCs w:val="20"/>
        </w:rPr>
        <w:t xml:space="preserve"> del lote 8005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4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78"/>
      </w:tblGrid>
      <w:tr w:rsidR="00B35C38" w:rsidRPr="00740182" w:rsidTr="002963F4">
        <w:trPr>
          <w:trHeight w:val="408"/>
          <w:jc w:val="center"/>
        </w:trPr>
        <w:tc>
          <w:tcPr>
            <w:tcW w:w="10478" w:type="dxa"/>
            <w:shd w:val="clear" w:color="auto" w:fill="548DD4" w:themeFill="text2" w:themeFillTint="99"/>
            <w:vAlign w:val="center"/>
          </w:tcPr>
          <w:p w:rsidR="00B35C38" w:rsidRPr="002963F4" w:rsidRDefault="004B421C" w:rsidP="00DB038C">
            <w:pPr>
              <w:pStyle w:val="Prrafodelista"/>
              <w:numPr>
                <w:ilvl w:val="0"/>
                <w:numId w:val="7"/>
              </w:numPr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63F4">
              <w:rPr>
                <w:rFonts w:cs="Arial"/>
                <w:b/>
                <w:color w:val="FFFFFF" w:themeColor="background1"/>
                <w:sz w:val="24"/>
                <w:szCs w:val="24"/>
              </w:rPr>
              <w:t>INFORME</w:t>
            </w:r>
          </w:p>
        </w:tc>
      </w:tr>
    </w:tbl>
    <w:p w:rsidR="000C209A" w:rsidRPr="000C209A" w:rsidRDefault="000C209A" w:rsidP="00C5285D">
      <w:pPr>
        <w:jc w:val="both"/>
        <w:rPr>
          <w:b/>
          <w:color w:val="0000FF"/>
        </w:rPr>
      </w:pPr>
      <w:r w:rsidRPr="000C209A">
        <w:rPr>
          <w:rFonts w:cs="Arial"/>
          <w:b/>
          <w:sz w:val="24"/>
          <w:szCs w:val="24"/>
        </w:rPr>
        <w:t>COMPONENTES O ELEMENTOS MODIFICADOS, INSTALADOS O CONFIGURADOS EN EL CAMBIO</w:t>
      </w:r>
      <w:r>
        <w:rPr>
          <w:rFonts w:cs="Arial"/>
          <w:b/>
          <w:sz w:val="24"/>
          <w:szCs w:val="24"/>
        </w:rPr>
        <w:t>:</w: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268"/>
        <w:gridCol w:w="1134"/>
      </w:tblGrid>
      <w:tr w:rsidR="0024699C" w:rsidRPr="00162400" w:rsidTr="00F05444">
        <w:trPr>
          <w:cantSplit/>
        </w:trPr>
        <w:tc>
          <w:tcPr>
            <w:tcW w:w="8789" w:type="dxa"/>
            <w:gridSpan w:val="3"/>
            <w:tcBorders>
              <w:top w:val="threeDEngrave" w:sz="6" w:space="0" w:color="auto"/>
              <w:bottom w:val="threeDEngrave" w:sz="6" w:space="0" w:color="auto"/>
              <w:right w:val="single" w:sz="6" w:space="0" w:color="auto"/>
            </w:tcBorders>
          </w:tcPr>
          <w:p w:rsidR="0024699C" w:rsidRPr="0024699C" w:rsidRDefault="0024699C" w:rsidP="00542A6E">
            <w:pPr>
              <w:pStyle w:val="Ttulo2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lang w:val="en-US"/>
              </w:rPr>
            </w:pPr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Front End –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Dlls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– Back End</w:t>
            </w:r>
          </w:p>
          <w:p w:rsidR="0024699C" w:rsidRPr="0024699C" w:rsidRDefault="0024699C" w:rsidP="00542A6E">
            <w:pPr>
              <w:pStyle w:val="Ttulo2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lang w:val="en-US"/>
              </w:rPr>
            </w:pPr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(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Ordenado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Módulo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/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Tipo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/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Alfabético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) </w:t>
            </w:r>
          </w:p>
        </w:tc>
      </w:tr>
      <w:tr w:rsidR="0024699C" w:rsidRPr="00731B2E" w:rsidTr="00781570">
        <w:trPr>
          <w:cantSplit/>
        </w:trPr>
        <w:tc>
          <w:tcPr>
            <w:tcW w:w="5387" w:type="dxa"/>
            <w:tcBorders>
              <w:top w:val="threeDEngrave" w:sz="6" w:space="0" w:color="auto"/>
            </w:tcBorders>
          </w:tcPr>
          <w:p w:rsidR="0024699C" w:rsidRPr="00BB2EFB" w:rsidRDefault="0024699C" w:rsidP="006579A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s-ES_tradnl"/>
              </w:rPr>
              <w:t>Path</w:t>
            </w:r>
            <w:proofErr w:type="spellEnd"/>
          </w:p>
        </w:tc>
        <w:tc>
          <w:tcPr>
            <w:tcW w:w="2268" w:type="dxa"/>
            <w:tcBorders>
              <w:top w:val="threeDEngrave" w:sz="6" w:space="0" w:color="auto"/>
            </w:tcBorders>
          </w:tcPr>
          <w:p w:rsidR="0024699C" w:rsidRPr="00BB2EFB" w:rsidRDefault="0024699C" w:rsidP="006579A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D67FE9">
              <w:rPr>
                <w:rFonts w:ascii="Times New Roman" w:hAnsi="Times New Roman"/>
                <w:b/>
                <w:sz w:val="18"/>
                <w:lang w:val="es-ES_tradnl"/>
              </w:rPr>
              <w:t>Nombre del programa</w:t>
            </w:r>
          </w:p>
        </w:tc>
        <w:tc>
          <w:tcPr>
            <w:tcW w:w="1134" w:type="dxa"/>
            <w:tcBorders>
              <w:top w:val="threeDEngrave" w:sz="6" w:space="0" w:color="auto"/>
            </w:tcBorders>
          </w:tcPr>
          <w:p w:rsidR="0024699C" w:rsidRPr="00BB2EFB" w:rsidRDefault="0024699C" w:rsidP="006579A9">
            <w:pPr>
              <w:spacing w:line="240" w:lineRule="auto"/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BB2EFB">
              <w:rPr>
                <w:rFonts w:ascii="Times New Roman" w:hAnsi="Times New Roman"/>
                <w:b/>
                <w:sz w:val="20"/>
                <w:lang w:val="es-ES_tradnl"/>
              </w:rPr>
              <w:t>Tipo tarea</w:t>
            </w:r>
          </w:p>
        </w:tc>
      </w:tr>
      <w:tr w:rsidR="002157AF" w:rsidRPr="00731B2E" w:rsidTr="00781570">
        <w:trPr>
          <w:cantSplit/>
        </w:trPr>
        <w:tc>
          <w:tcPr>
            <w:tcW w:w="5387" w:type="dxa"/>
            <w:tcBorders>
              <w:top w:val="threeDEngrave" w:sz="6" w:space="0" w:color="auto"/>
            </w:tcBorders>
          </w:tcPr>
          <w:p w:rsidR="002157AF" w:rsidRPr="00602162" w:rsidRDefault="00B4534A" w:rsidP="00D36F85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268" w:type="dxa"/>
            <w:tcBorders>
              <w:top w:val="threeDEngrave" w:sz="6" w:space="0" w:color="auto"/>
            </w:tcBorders>
          </w:tcPr>
          <w:p w:rsidR="002157AF" w:rsidRPr="000F2FF2" w:rsidRDefault="004E3393" w:rsidP="00D36F85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4E3393">
              <w:rPr>
                <w:rFonts w:asciiTheme="minorHAnsi" w:hAnsiTheme="minorHAnsi" w:cstheme="minorHAnsi"/>
                <w:sz w:val="18"/>
                <w:lang w:val="es-ES_tradnl"/>
              </w:rPr>
              <w:t>sp_reporte_cuadro_sib.sp</w:t>
            </w:r>
            <w:proofErr w:type="spellEnd"/>
          </w:p>
        </w:tc>
        <w:tc>
          <w:tcPr>
            <w:tcW w:w="1134" w:type="dxa"/>
            <w:tcBorders>
              <w:top w:val="threeDEngrave" w:sz="6" w:space="0" w:color="auto"/>
            </w:tcBorders>
          </w:tcPr>
          <w:p w:rsidR="002157AF" w:rsidRPr="00372B7B" w:rsidRDefault="002157AF" w:rsidP="00D36F85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  <w:tr w:rsidR="002157AF" w:rsidRPr="00731B2E" w:rsidTr="00781570">
        <w:trPr>
          <w:cantSplit/>
        </w:trPr>
        <w:tc>
          <w:tcPr>
            <w:tcW w:w="5387" w:type="dxa"/>
            <w:tcBorders>
              <w:top w:val="threeDEngrave" w:sz="6" w:space="0" w:color="auto"/>
            </w:tcBorders>
          </w:tcPr>
          <w:p w:rsidR="002157AF" w:rsidRPr="00D0483F" w:rsidRDefault="00B4534A" w:rsidP="00D36F85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268" w:type="dxa"/>
            <w:tcBorders>
              <w:top w:val="threeDEngrave" w:sz="6" w:space="0" w:color="auto"/>
            </w:tcBorders>
          </w:tcPr>
          <w:p w:rsidR="002157AF" w:rsidRPr="00D0483F" w:rsidRDefault="004E3393" w:rsidP="00D36F85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4E3393">
              <w:rPr>
                <w:rFonts w:asciiTheme="minorHAnsi" w:hAnsiTheme="minorHAnsi" w:cstheme="minorHAnsi"/>
                <w:sz w:val="18"/>
                <w:lang w:val="es-ES_tradnl"/>
              </w:rPr>
              <w:t>sp_reporte_estado_juridico.sp</w:t>
            </w:r>
            <w:proofErr w:type="spellEnd"/>
          </w:p>
        </w:tc>
        <w:tc>
          <w:tcPr>
            <w:tcW w:w="1134" w:type="dxa"/>
            <w:tcBorders>
              <w:top w:val="threeDEngrave" w:sz="6" w:space="0" w:color="auto"/>
            </w:tcBorders>
          </w:tcPr>
          <w:p w:rsidR="002157AF" w:rsidRDefault="002157AF" w:rsidP="00D36F85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</w:tbl>
    <w:p w:rsidR="00F872FE" w:rsidRPr="00D0483F" w:rsidRDefault="00F872FE" w:rsidP="00FD2EFC">
      <w:pPr>
        <w:jc w:val="both"/>
        <w:rPr>
          <w:rFonts w:cs="Arial"/>
          <w:b/>
          <w:sz w:val="24"/>
          <w:szCs w:val="24"/>
          <w:lang w:val="es-EC"/>
        </w:rPr>
      </w:pPr>
    </w:p>
    <w:p w:rsidR="00FD2EFC" w:rsidRDefault="00FD2EFC" w:rsidP="00FD2EFC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NOVEDADES EN LA CONSTRUCCIÓN DEL CAMBIO:</w:t>
      </w:r>
    </w:p>
    <w:p w:rsidR="00AE4F90" w:rsidRDefault="002A34F7" w:rsidP="00542A6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4699C">
        <w:rPr>
          <w:rFonts w:asciiTheme="minorHAnsi" w:hAnsiTheme="minorHAnsi"/>
        </w:rPr>
        <w:t>N</w:t>
      </w:r>
      <w:r w:rsidR="005745AC" w:rsidRPr="0024699C">
        <w:rPr>
          <w:rFonts w:asciiTheme="minorHAnsi" w:hAnsiTheme="minorHAnsi"/>
        </w:rPr>
        <w:t xml:space="preserve">o se presentaron novedades y los componentes que </w:t>
      </w:r>
      <w:r w:rsidR="003B1607" w:rsidRPr="0024699C">
        <w:rPr>
          <w:rFonts w:asciiTheme="minorHAnsi" w:hAnsiTheme="minorHAnsi"/>
        </w:rPr>
        <w:t xml:space="preserve">se modificaron para atender </w:t>
      </w:r>
      <w:r w:rsidR="005745AC" w:rsidRPr="0024699C">
        <w:rPr>
          <w:rFonts w:asciiTheme="minorHAnsi" w:hAnsiTheme="minorHAnsi"/>
        </w:rPr>
        <w:t>el cambio</w:t>
      </w:r>
      <w:r w:rsidR="007D389C" w:rsidRPr="0024699C">
        <w:rPr>
          <w:rFonts w:asciiTheme="minorHAnsi" w:hAnsiTheme="minorHAnsi"/>
        </w:rPr>
        <w:t>,</w:t>
      </w:r>
      <w:r w:rsidR="005745AC" w:rsidRPr="0024699C">
        <w:rPr>
          <w:rFonts w:asciiTheme="minorHAnsi" w:hAnsiTheme="minorHAnsi"/>
        </w:rPr>
        <w:t xml:space="preserve"> se </w:t>
      </w:r>
      <w:r w:rsidR="003B1607" w:rsidRPr="0024699C">
        <w:rPr>
          <w:rFonts w:asciiTheme="minorHAnsi" w:hAnsiTheme="minorHAnsi"/>
        </w:rPr>
        <w:t>pasaron con normalidad a QA</w:t>
      </w:r>
      <w:r w:rsidR="00D620AB" w:rsidRPr="0024699C">
        <w:rPr>
          <w:rFonts w:asciiTheme="minorHAnsi" w:hAnsiTheme="minorHAnsi"/>
        </w:rPr>
        <w:t xml:space="preserve"> para su liberación a producción</w:t>
      </w:r>
      <w:r w:rsidR="003B1607" w:rsidRPr="0024699C">
        <w:rPr>
          <w:rFonts w:asciiTheme="minorHAnsi" w:hAnsiTheme="minorHAnsi"/>
        </w:rPr>
        <w:t>.</w:t>
      </w:r>
      <w:r w:rsidR="000933FC" w:rsidRPr="0024699C">
        <w:rPr>
          <w:rFonts w:asciiTheme="minorHAnsi" w:hAnsiTheme="minorHAnsi"/>
        </w:rPr>
        <w:t xml:space="preserve"> </w:t>
      </w:r>
    </w:p>
    <w:tbl>
      <w:tblPr>
        <w:tblW w:w="10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52"/>
        <w:gridCol w:w="5253"/>
      </w:tblGrid>
      <w:tr w:rsidR="002D5D30" w:rsidRPr="0067723E" w:rsidTr="0063084B">
        <w:trPr>
          <w:trHeight w:val="397"/>
          <w:jc w:val="center"/>
        </w:trPr>
        <w:tc>
          <w:tcPr>
            <w:tcW w:w="5252" w:type="dxa"/>
          </w:tcPr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D86669">
              <w:rPr>
                <w:rFonts w:ascii="Arial" w:hAnsi="Arial" w:cs="Arial"/>
                <w:sz w:val="20"/>
                <w:szCs w:val="20"/>
              </w:rPr>
              <w:t>Roosevelt</w:t>
            </w:r>
            <w:proofErr w:type="gramEnd"/>
            <w:r w:rsidR="00D86669">
              <w:rPr>
                <w:rFonts w:ascii="Arial" w:hAnsi="Arial" w:cs="Arial"/>
                <w:sz w:val="20"/>
                <w:szCs w:val="20"/>
              </w:rPr>
              <w:t xml:space="preserve"> García P.</w:t>
            </w:r>
          </w:p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 xml:space="preserve">Fecha   : </w:t>
            </w:r>
          </w:p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>Firma   :</w:t>
            </w:r>
          </w:p>
          <w:p w:rsidR="002D5D30" w:rsidRPr="0067723E" w:rsidRDefault="00505F4D" w:rsidP="002D5D3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Tecnologías de la Información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18"/>
              </w:rPr>
              <w:t>Elaborado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>)</w:t>
            </w:r>
          </w:p>
        </w:tc>
        <w:tc>
          <w:tcPr>
            <w:tcW w:w="5253" w:type="dxa"/>
          </w:tcPr>
          <w:p w:rsidR="002D5D30" w:rsidRPr="0067723E" w:rsidRDefault="002D5D30" w:rsidP="0043556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2A6E" w:rsidTr="00542A6E">
        <w:trPr>
          <w:trHeight w:val="397"/>
          <w:jc w:val="center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Nombre:  </w:t>
            </w:r>
            <w:r w:rsidR="00615AF1">
              <w:rPr>
                <w:rFonts w:ascii="Arial" w:hAnsi="Arial" w:cs="Arial"/>
                <w:sz w:val="20"/>
                <w:szCs w:val="20"/>
              </w:rPr>
              <w:t>Darwin Calderón</w:t>
            </w:r>
          </w:p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 xml:space="preserve">Fecha   : </w:t>
            </w:r>
          </w:p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>Firma   :</w:t>
            </w:r>
          </w:p>
          <w:p w:rsidR="00542A6E" w:rsidRPr="00542A6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Tecnologías de la Información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18"/>
              </w:rPr>
              <w:t>Revisado</w:t>
            </w:r>
            <w:r w:rsidR="00B4534A">
              <w:rPr>
                <w:rFonts w:ascii="Arial" w:hAnsi="Arial" w:cs="Arial"/>
                <w:b/>
                <w:sz w:val="20"/>
                <w:szCs w:val="18"/>
              </w:rPr>
              <w:t xml:space="preserve"> y Aprobado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>)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A6E" w:rsidRPr="00542A6E" w:rsidRDefault="00542A6E" w:rsidP="00B4534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0781C" w:rsidRPr="00542A6E" w:rsidRDefault="00E0781C">
      <w:pPr>
        <w:spacing w:after="0" w:line="240" w:lineRule="auto"/>
        <w:rPr>
          <w:lang w:val="es-EC"/>
        </w:rPr>
      </w:pPr>
    </w:p>
    <w:p w:rsidR="00E0781C" w:rsidRDefault="00E0781C">
      <w:pPr>
        <w:spacing w:after="0" w:line="240" w:lineRule="auto"/>
      </w:pPr>
    </w:p>
    <w:sectPr w:rsidR="00E0781C" w:rsidSect="00A938B2">
      <w:headerReference w:type="default" r:id="rId9"/>
      <w:pgSz w:w="11906" w:h="16838" w:code="9"/>
      <w:pgMar w:top="940" w:right="567" w:bottom="567" w:left="85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1C5" w:rsidRDefault="008041C5" w:rsidP="00FD5E30">
      <w:pPr>
        <w:spacing w:after="0" w:line="240" w:lineRule="auto"/>
      </w:pPr>
      <w:r>
        <w:separator/>
      </w:r>
    </w:p>
  </w:endnote>
  <w:endnote w:type="continuationSeparator" w:id="0">
    <w:p w:rsidR="008041C5" w:rsidRDefault="008041C5" w:rsidP="00FD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1C5" w:rsidRDefault="008041C5" w:rsidP="00FD5E30">
      <w:pPr>
        <w:spacing w:after="0" w:line="240" w:lineRule="auto"/>
      </w:pPr>
      <w:r>
        <w:separator/>
      </w:r>
    </w:p>
  </w:footnote>
  <w:footnote w:type="continuationSeparator" w:id="0">
    <w:p w:rsidR="008041C5" w:rsidRDefault="008041C5" w:rsidP="00FD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9" w:type="dxa"/>
      <w:jc w:val="center"/>
      <w:tblInd w:w="-4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55"/>
      <w:gridCol w:w="4111"/>
      <w:gridCol w:w="3093"/>
    </w:tblGrid>
    <w:tr w:rsidR="002963F4" w:rsidRPr="00E05776" w:rsidTr="000B6142">
      <w:trPr>
        <w:cantSplit/>
        <w:trHeight w:val="456"/>
        <w:jc w:val="center"/>
      </w:trPr>
      <w:tc>
        <w:tcPr>
          <w:tcW w:w="2955" w:type="dxa"/>
          <w:vMerge w:val="restart"/>
          <w:vAlign w:val="center"/>
        </w:tcPr>
        <w:p w:rsidR="002963F4" w:rsidRPr="00E05776" w:rsidRDefault="002963F4" w:rsidP="000B6142">
          <w:pPr>
            <w:pStyle w:val="Encabezado"/>
            <w:spacing w:after="0"/>
            <w:jc w:val="center"/>
            <w:rPr>
              <w:rFonts w:asciiTheme="minorHAnsi" w:hAnsiTheme="minorHAnsi"/>
              <w:sz w:val="18"/>
              <w:szCs w:val="18"/>
            </w:rPr>
          </w:pPr>
          <w:r w:rsidRPr="005A3387">
            <w:rPr>
              <w:rFonts w:asciiTheme="minorHAnsi" w:hAnsiTheme="minorHAnsi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092A7BAC" wp14:editId="3DD736F9">
                <wp:extent cx="1392382" cy="602673"/>
                <wp:effectExtent l="0" t="0" r="0" b="0"/>
                <wp:docPr id="2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6152" cy="608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Merge w:val="restart"/>
          <w:vAlign w:val="center"/>
        </w:tcPr>
        <w:sdt>
          <w:sdtPr>
            <w:rPr>
              <w:rFonts w:asciiTheme="minorHAnsi" w:hAnsiTheme="minorHAnsi"/>
              <w:b/>
            </w:rPr>
            <w:id w:val="-528880365"/>
          </w:sdtPr>
          <w:sdtEndPr/>
          <w:sdtContent>
            <w:p w:rsidR="002963F4" w:rsidRPr="00D67B2C" w:rsidRDefault="002963F4" w:rsidP="002963F4">
              <w:pPr>
                <w:pStyle w:val="Encabezado"/>
                <w:spacing w:after="0"/>
                <w:jc w:val="center"/>
                <w:rPr>
                  <w:rFonts w:asciiTheme="minorHAnsi" w:hAnsiTheme="minorHAnsi"/>
                  <w:b/>
                </w:rPr>
              </w:pPr>
              <w:r>
                <w:rPr>
                  <w:rFonts w:asciiTheme="minorHAnsi" w:hAnsiTheme="minorHAnsi"/>
                  <w:b/>
                </w:rPr>
                <w:t>INFORME DE CONSTRUCCIÓN DEL CAMBIO</w:t>
              </w:r>
            </w:p>
          </w:sdtContent>
        </w:sdt>
      </w:tc>
      <w:tc>
        <w:tcPr>
          <w:tcW w:w="3093" w:type="dxa"/>
          <w:vAlign w:val="center"/>
        </w:tcPr>
        <w:p w:rsidR="002963F4" w:rsidRPr="00E05776" w:rsidRDefault="002963F4" w:rsidP="000B6142">
          <w:pPr>
            <w:spacing w:after="0"/>
            <w:rPr>
              <w:rFonts w:asciiTheme="minorHAnsi" w:hAnsiTheme="minorHAnsi"/>
              <w:b/>
              <w:sz w:val="18"/>
              <w:szCs w:val="18"/>
            </w:rPr>
          </w:pPr>
          <w:r w:rsidRPr="00E05776">
            <w:rPr>
              <w:rFonts w:asciiTheme="minorHAnsi" w:hAnsiTheme="minorHAnsi"/>
              <w:b/>
              <w:sz w:val="18"/>
              <w:szCs w:val="18"/>
            </w:rPr>
            <w:t xml:space="preserve">CÓDIGO: </w:t>
          </w:r>
          <w:sdt>
            <w:sdtPr>
              <w:rPr>
                <w:rFonts w:asciiTheme="minorHAnsi" w:hAnsiTheme="minorHAnsi"/>
                <w:b/>
                <w:sz w:val="18"/>
                <w:szCs w:val="18"/>
              </w:rPr>
              <w:id w:val="1397785390"/>
            </w:sdtPr>
            <w:sdtEndPr/>
            <w:sdtContent>
              <w:r>
                <w:rPr>
                  <w:rFonts w:asciiTheme="minorHAnsi" w:hAnsiTheme="minorHAnsi"/>
                  <w:b/>
                  <w:sz w:val="18"/>
                  <w:szCs w:val="18"/>
                </w:rPr>
                <w:t>R-GTI-CM-04</w:t>
              </w:r>
            </w:sdtContent>
          </w:sdt>
        </w:p>
      </w:tc>
    </w:tr>
    <w:tr w:rsidR="002963F4" w:rsidRPr="00E05776" w:rsidTr="000B6142">
      <w:trPr>
        <w:cantSplit/>
        <w:trHeight w:val="456"/>
        <w:jc w:val="center"/>
      </w:trPr>
      <w:tc>
        <w:tcPr>
          <w:tcW w:w="2955" w:type="dxa"/>
          <w:vMerge/>
          <w:vAlign w:val="center"/>
        </w:tcPr>
        <w:p w:rsidR="002963F4" w:rsidRPr="00E05776" w:rsidRDefault="002963F4" w:rsidP="000B6142">
          <w:pPr>
            <w:pStyle w:val="Encabezado"/>
            <w:rPr>
              <w:rFonts w:asciiTheme="minorHAnsi" w:hAnsiTheme="minorHAnsi"/>
              <w:b/>
              <w:sz w:val="18"/>
              <w:szCs w:val="18"/>
            </w:rPr>
          </w:pPr>
        </w:p>
      </w:tc>
      <w:tc>
        <w:tcPr>
          <w:tcW w:w="4111" w:type="dxa"/>
          <w:vMerge/>
          <w:vAlign w:val="center"/>
        </w:tcPr>
        <w:p w:rsidR="002963F4" w:rsidRPr="00E05776" w:rsidRDefault="002963F4" w:rsidP="000B6142">
          <w:pPr>
            <w:pStyle w:val="Encabezado"/>
            <w:rPr>
              <w:rFonts w:asciiTheme="minorHAnsi" w:hAnsiTheme="minorHAnsi"/>
              <w:b/>
              <w:sz w:val="18"/>
              <w:szCs w:val="18"/>
            </w:rPr>
          </w:pPr>
        </w:p>
      </w:tc>
      <w:tc>
        <w:tcPr>
          <w:tcW w:w="3093" w:type="dxa"/>
          <w:vAlign w:val="center"/>
        </w:tcPr>
        <w:p w:rsidR="002963F4" w:rsidRPr="00985CEE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</w:pPr>
          <w:r w:rsidRPr="00985CEE"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>VERSIÓN:</w:t>
          </w:r>
          <w:r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 xml:space="preserve"> 00</w:t>
          </w:r>
        </w:p>
        <w:p w:rsidR="002963F4" w:rsidRPr="00985CEE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</w:pPr>
          <w:r w:rsidRPr="00985CEE"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 xml:space="preserve">AÑO: </w:t>
          </w:r>
          <w:r w:rsidR="00F75ABE"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>2020</w:t>
          </w:r>
        </w:p>
      </w:tc>
    </w:tr>
    <w:tr w:rsidR="002963F4" w:rsidRPr="00E05776" w:rsidTr="000B6142">
      <w:trPr>
        <w:cantSplit/>
        <w:trHeight w:val="142"/>
        <w:jc w:val="center"/>
      </w:trPr>
      <w:tc>
        <w:tcPr>
          <w:tcW w:w="2955" w:type="dxa"/>
          <w:vMerge/>
          <w:vAlign w:val="center"/>
        </w:tcPr>
        <w:p w:rsidR="002963F4" w:rsidRPr="00E05776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b w:val="0"/>
              <w:color w:val="808080"/>
              <w:spacing w:val="0"/>
              <w:kern w:val="0"/>
              <w:sz w:val="18"/>
              <w:szCs w:val="18"/>
            </w:rPr>
          </w:pPr>
        </w:p>
      </w:tc>
      <w:tc>
        <w:tcPr>
          <w:tcW w:w="4111" w:type="dxa"/>
          <w:vMerge/>
          <w:vAlign w:val="center"/>
        </w:tcPr>
        <w:p w:rsidR="002963F4" w:rsidRPr="00E05776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b w:val="0"/>
              <w:color w:val="808080"/>
              <w:spacing w:val="0"/>
              <w:kern w:val="0"/>
              <w:sz w:val="18"/>
              <w:szCs w:val="18"/>
            </w:rPr>
          </w:pPr>
        </w:p>
      </w:tc>
      <w:tc>
        <w:tcPr>
          <w:tcW w:w="3093" w:type="dxa"/>
          <w:vAlign w:val="center"/>
        </w:tcPr>
        <w:p w:rsidR="002963F4" w:rsidRPr="00985CEE" w:rsidRDefault="002963F4" w:rsidP="000B6142">
          <w:pPr>
            <w:pStyle w:val="Encabezado"/>
            <w:rPr>
              <w:rFonts w:asciiTheme="minorHAnsi" w:hAnsiTheme="minorHAnsi"/>
              <w:b/>
              <w:sz w:val="16"/>
              <w:szCs w:val="16"/>
            </w:rPr>
          </w:pPr>
          <w:r w:rsidRPr="00985CEE">
            <w:rPr>
              <w:rFonts w:asciiTheme="minorHAnsi" w:hAnsiTheme="minorHAnsi"/>
              <w:b/>
              <w:sz w:val="16"/>
              <w:szCs w:val="16"/>
            </w:rPr>
            <w:t xml:space="preserve">PÁGINA 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Pr="00985CEE">
            <w:rPr>
              <w:rFonts w:asciiTheme="minorHAnsi" w:hAnsiTheme="minorHAnsi"/>
              <w:b/>
              <w:sz w:val="16"/>
              <w:szCs w:val="16"/>
            </w:rPr>
            <w:instrText xml:space="preserve"> PAGE </w:instrTex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8E33AE">
            <w:rPr>
              <w:rFonts w:asciiTheme="minorHAnsi" w:hAnsiTheme="minorHAnsi"/>
              <w:b/>
              <w:noProof/>
              <w:sz w:val="16"/>
              <w:szCs w:val="16"/>
            </w:rPr>
            <w:t>2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  <w:r w:rsidRPr="00985CEE">
            <w:rPr>
              <w:rFonts w:asciiTheme="minorHAnsi" w:hAnsiTheme="minorHAnsi"/>
              <w:b/>
              <w:sz w:val="16"/>
              <w:szCs w:val="16"/>
            </w:rPr>
            <w:t xml:space="preserve"> de 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Pr="00985CEE">
            <w:rPr>
              <w:rFonts w:asciiTheme="minorHAnsi" w:hAnsiTheme="minorHAnsi"/>
              <w:b/>
              <w:sz w:val="16"/>
              <w:szCs w:val="16"/>
            </w:rPr>
            <w:instrText xml:space="preserve"> NUMPAGES </w:instrTex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8E33AE">
            <w:rPr>
              <w:rFonts w:asciiTheme="minorHAnsi" w:hAnsiTheme="minorHAnsi"/>
              <w:b/>
              <w:noProof/>
              <w:sz w:val="16"/>
              <w:szCs w:val="16"/>
            </w:rPr>
            <w:t>2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</w:p>
      </w:tc>
    </w:tr>
  </w:tbl>
  <w:p w:rsidR="00931D70" w:rsidRDefault="006A3337" w:rsidP="006A3337">
    <w:pPr>
      <w:pStyle w:val="Encabezado"/>
      <w:tabs>
        <w:tab w:val="clear" w:pos="4252"/>
        <w:tab w:val="clear" w:pos="8504"/>
        <w:tab w:val="left" w:pos="57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E22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912362E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D372ECF"/>
    <w:multiLevelType w:val="hybridMultilevel"/>
    <w:tmpl w:val="077A575A"/>
    <w:lvl w:ilvl="0" w:tplc="2EFCF4EC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B03E9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3AD123E"/>
    <w:multiLevelType w:val="hybridMultilevel"/>
    <w:tmpl w:val="86F295D2"/>
    <w:lvl w:ilvl="0" w:tplc="8A58FB26">
      <w:start w:val="18"/>
      <w:numFmt w:val="bullet"/>
      <w:lvlText w:val="-"/>
      <w:lvlJc w:val="left"/>
      <w:pPr>
        <w:ind w:left="360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6E62D3F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A5F5F54"/>
    <w:multiLevelType w:val="hybridMultilevel"/>
    <w:tmpl w:val="77FEE2BE"/>
    <w:lvl w:ilvl="0" w:tplc="6A98CE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B4BCE"/>
    <w:multiLevelType w:val="hybridMultilevel"/>
    <w:tmpl w:val="8820B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41065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211CC"/>
    <w:multiLevelType w:val="hybridMultilevel"/>
    <w:tmpl w:val="E5243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E3550"/>
    <w:multiLevelType w:val="hybridMultilevel"/>
    <w:tmpl w:val="E098B714"/>
    <w:lvl w:ilvl="0" w:tplc="2EFCF4EC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868C4"/>
    <w:multiLevelType w:val="hybridMultilevel"/>
    <w:tmpl w:val="BB6CD554"/>
    <w:lvl w:ilvl="0" w:tplc="BE3C79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5609F"/>
    <w:multiLevelType w:val="hybridMultilevel"/>
    <w:tmpl w:val="0C10F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B4F68"/>
    <w:multiLevelType w:val="hybridMultilevel"/>
    <w:tmpl w:val="B34E6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5241F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D662D62"/>
    <w:multiLevelType w:val="hybridMultilevel"/>
    <w:tmpl w:val="6BF4F604"/>
    <w:lvl w:ilvl="0" w:tplc="818C4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5B269E"/>
    <w:multiLevelType w:val="hybridMultilevel"/>
    <w:tmpl w:val="887ED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16B20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4547D39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2E3209B"/>
    <w:multiLevelType w:val="hybridMultilevel"/>
    <w:tmpl w:val="44F25D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E87CA0"/>
    <w:multiLevelType w:val="hybridMultilevel"/>
    <w:tmpl w:val="344CA8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D4C66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802AA7"/>
    <w:multiLevelType w:val="hybridMultilevel"/>
    <w:tmpl w:val="8F8C9388"/>
    <w:lvl w:ilvl="0" w:tplc="0120A788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83A50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13"/>
  </w:num>
  <w:num w:numId="5">
    <w:abstractNumId w:val="15"/>
  </w:num>
  <w:num w:numId="6">
    <w:abstractNumId w:val="11"/>
  </w:num>
  <w:num w:numId="7">
    <w:abstractNumId w:val="5"/>
  </w:num>
  <w:num w:numId="8">
    <w:abstractNumId w:val="14"/>
  </w:num>
  <w:num w:numId="9">
    <w:abstractNumId w:val="9"/>
  </w:num>
  <w:num w:numId="10">
    <w:abstractNumId w:val="3"/>
  </w:num>
  <w:num w:numId="11">
    <w:abstractNumId w:val="16"/>
  </w:num>
  <w:num w:numId="12">
    <w:abstractNumId w:val="19"/>
  </w:num>
  <w:num w:numId="13">
    <w:abstractNumId w:val="17"/>
  </w:num>
  <w:num w:numId="14">
    <w:abstractNumId w:val="0"/>
  </w:num>
  <w:num w:numId="15">
    <w:abstractNumId w:val="6"/>
  </w:num>
  <w:num w:numId="16">
    <w:abstractNumId w:val="22"/>
  </w:num>
  <w:num w:numId="17">
    <w:abstractNumId w:val="4"/>
  </w:num>
  <w:num w:numId="18">
    <w:abstractNumId w:val="10"/>
  </w:num>
  <w:num w:numId="19">
    <w:abstractNumId w:val="21"/>
  </w:num>
  <w:num w:numId="20">
    <w:abstractNumId w:val="18"/>
  </w:num>
  <w:num w:numId="21">
    <w:abstractNumId w:val="1"/>
  </w:num>
  <w:num w:numId="22">
    <w:abstractNumId w:val="2"/>
  </w:num>
  <w:num w:numId="23">
    <w:abstractNumId w:val="8"/>
  </w:num>
  <w:num w:numId="2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E8"/>
    <w:rsid w:val="0000078A"/>
    <w:rsid w:val="00001D26"/>
    <w:rsid w:val="00001FA0"/>
    <w:rsid w:val="00002CE6"/>
    <w:rsid w:val="000039E8"/>
    <w:rsid w:val="0000533B"/>
    <w:rsid w:val="000121BB"/>
    <w:rsid w:val="00012479"/>
    <w:rsid w:val="00013E7F"/>
    <w:rsid w:val="00014081"/>
    <w:rsid w:val="00014F60"/>
    <w:rsid w:val="00016494"/>
    <w:rsid w:val="00017321"/>
    <w:rsid w:val="00017F67"/>
    <w:rsid w:val="00023E3A"/>
    <w:rsid w:val="000248E7"/>
    <w:rsid w:val="000256C8"/>
    <w:rsid w:val="00025F32"/>
    <w:rsid w:val="00027993"/>
    <w:rsid w:val="00027D48"/>
    <w:rsid w:val="00030E33"/>
    <w:rsid w:val="00032DED"/>
    <w:rsid w:val="00033EC8"/>
    <w:rsid w:val="0003464A"/>
    <w:rsid w:val="000354FF"/>
    <w:rsid w:val="000367DF"/>
    <w:rsid w:val="00040AA7"/>
    <w:rsid w:val="00041A26"/>
    <w:rsid w:val="00041CBA"/>
    <w:rsid w:val="00041F87"/>
    <w:rsid w:val="0004653E"/>
    <w:rsid w:val="00050DD0"/>
    <w:rsid w:val="00056E6B"/>
    <w:rsid w:val="000604E2"/>
    <w:rsid w:val="00061590"/>
    <w:rsid w:val="00062F67"/>
    <w:rsid w:val="00063026"/>
    <w:rsid w:val="00064123"/>
    <w:rsid w:val="000647C9"/>
    <w:rsid w:val="00066B13"/>
    <w:rsid w:val="00070B15"/>
    <w:rsid w:val="00070BA7"/>
    <w:rsid w:val="0007191F"/>
    <w:rsid w:val="00072EFF"/>
    <w:rsid w:val="0007684D"/>
    <w:rsid w:val="00077F39"/>
    <w:rsid w:val="00081EBE"/>
    <w:rsid w:val="00083F97"/>
    <w:rsid w:val="00084ABA"/>
    <w:rsid w:val="0009010B"/>
    <w:rsid w:val="000933FC"/>
    <w:rsid w:val="00093E4F"/>
    <w:rsid w:val="000949DB"/>
    <w:rsid w:val="00096A63"/>
    <w:rsid w:val="000A1914"/>
    <w:rsid w:val="000A25FF"/>
    <w:rsid w:val="000A2E97"/>
    <w:rsid w:val="000A3012"/>
    <w:rsid w:val="000A3FAE"/>
    <w:rsid w:val="000A5702"/>
    <w:rsid w:val="000A7B87"/>
    <w:rsid w:val="000B0E49"/>
    <w:rsid w:val="000B3130"/>
    <w:rsid w:val="000B328A"/>
    <w:rsid w:val="000B4344"/>
    <w:rsid w:val="000B764C"/>
    <w:rsid w:val="000C0FE4"/>
    <w:rsid w:val="000C1CD8"/>
    <w:rsid w:val="000C209A"/>
    <w:rsid w:val="000C246A"/>
    <w:rsid w:val="000C5F2D"/>
    <w:rsid w:val="000D0A3F"/>
    <w:rsid w:val="000D241A"/>
    <w:rsid w:val="000D3BB6"/>
    <w:rsid w:val="000D4733"/>
    <w:rsid w:val="000D59B9"/>
    <w:rsid w:val="000D772F"/>
    <w:rsid w:val="000E1023"/>
    <w:rsid w:val="000E29F3"/>
    <w:rsid w:val="000E321B"/>
    <w:rsid w:val="000E33FB"/>
    <w:rsid w:val="000E4D13"/>
    <w:rsid w:val="000E5064"/>
    <w:rsid w:val="000F0A47"/>
    <w:rsid w:val="000F2FF2"/>
    <w:rsid w:val="000F48D9"/>
    <w:rsid w:val="000F4E86"/>
    <w:rsid w:val="000F4FE7"/>
    <w:rsid w:val="000F5AE4"/>
    <w:rsid w:val="000F5BBF"/>
    <w:rsid w:val="0010004F"/>
    <w:rsid w:val="00101007"/>
    <w:rsid w:val="00101C26"/>
    <w:rsid w:val="00104412"/>
    <w:rsid w:val="00107D65"/>
    <w:rsid w:val="00110E67"/>
    <w:rsid w:val="001149C7"/>
    <w:rsid w:val="0012051A"/>
    <w:rsid w:val="00120DF9"/>
    <w:rsid w:val="001224C9"/>
    <w:rsid w:val="0012481A"/>
    <w:rsid w:val="001249F6"/>
    <w:rsid w:val="001277DD"/>
    <w:rsid w:val="00130073"/>
    <w:rsid w:val="00130564"/>
    <w:rsid w:val="00130D68"/>
    <w:rsid w:val="0013297A"/>
    <w:rsid w:val="001333A2"/>
    <w:rsid w:val="00134287"/>
    <w:rsid w:val="00134818"/>
    <w:rsid w:val="00136D9C"/>
    <w:rsid w:val="00145432"/>
    <w:rsid w:val="00146A78"/>
    <w:rsid w:val="001476E7"/>
    <w:rsid w:val="00150D84"/>
    <w:rsid w:val="001517F7"/>
    <w:rsid w:val="00152E65"/>
    <w:rsid w:val="001536E3"/>
    <w:rsid w:val="00153829"/>
    <w:rsid w:val="001562C6"/>
    <w:rsid w:val="001570DF"/>
    <w:rsid w:val="00162400"/>
    <w:rsid w:val="0016267E"/>
    <w:rsid w:val="00162B47"/>
    <w:rsid w:val="00165B21"/>
    <w:rsid w:val="00166025"/>
    <w:rsid w:val="001665F8"/>
    <w:rsid w:val="00167E8C"/>
    <w:rsid w:val="00170E6D"/>
    <w:rsid w:val="00171D7A"/>
    <w:rsid w:val="001720AE"/>
    <w:rsid w:val="0017286F"/>
    <w:rsid w:val="00172AD1"/>
    <w:rsid w:val="00176DC5"/>
    <w:rsid w:val="001817D4"/>
    <w:rsid w:val="00184966"/>
    <w:rsid w:val="00184D26"/>
    <w:rsid w:val="001859F5"/>
    <w:rsid w:val="001928DE"/>
    <w:rsid w:val="00194335"/>
    <w:rsid w:val="0019461D"/>
    <w:rsid w:val="0019602F"/>
    <w:rsid w:val="0019609C"/>
    <w:rsid w:val="00196A4C"/>
    <w:rsid w:val="00197683"/>
    <w:rsid w:val="001A0D47"/>
    <w:rsid w:val="001A2307"/>
    <w:rsid w:val="001A5368"/>
    <w:rsid w:val="001A5EB1"/>
    <w:rsid w:val="001B4384"/>
    <w:rsid w:val="001B591E"/>
    <w:rsid w:val="001C11D9"/>
    <w:rsid w:val="001C31C8"/>
    <w:rsid w:val="001C6B98"/>
    <w:rsid w:val="001D27E7"/>
    <w:rsid w:val="001D286A"/>
    <w:rsid w:val="001D55C8"/>
    <w:rsid w:val="001D62E4"/>
    <w:rsid w:val="001E1238"/>
    <w:rsid w:val="001E3C34"/>
    <w:rsid w:val="001E3E77"/>
    <w:rsid w:val="001F16CB"/>
    <w:rsid w:val="001F5ED0"/>
    <w:rsid w:val="0020215E"/>
    <w:rsid w:val="00203726"/>
    <w:rsid w:val="00204A5C"/>
    <w:rsid w:val="00204B82"/>
    <w:rsid w:val="00204BC3"/>
    <w:rsid w:val="002051B7"/>
    <w:rsid w:val="002059EB"/>
    <w:rsid w:val="002068E0"/>
    <w:rsid w:val="00211F5E"/>
    <w:rsid w:val="002129F0"/>
    <w:rsid w:val="00212C21"/>
    <w:rsid w:val="0021347A"/>
    <w:rsid w:val="002157AF"/>
    <w:rsid w:val="002164D6"/>
    <w:rsid w:val="00216BA9"/>
    <w:rsid w:val="00216BE4"/>
    <w:rsid w:val="002222E1"/>
    <w:rsid w:val="00222588"/>
    <w:rsid w:val="002233D6"/>
    <w:rsid w:val="00223546"/>
    <w:rsid w:val="00224387"/>
    <w:rsid w:val="00231176"/>
    <w:rsid w:val="00231513"/>
    <w:rsid w:val="00233EBE"/>
    <w:rsid w:val="002360B3"/>
    <w:rsid w:val="0024287F"/>
    <w:rsid w:val="00243CFB"/>
    <w:rsid w:val="00244029"/>
    <w:rsid w:val="002453CE"/>
    <w:rsid w:val="00245BBD"/>
    <w:rsid w:val="00245D27"/>
    <w:rsid w:val="0024699C"/>
    <w:rsid w:val="00246D46"/>
    <w:rsid w:val="00252054"/>
    <w:rsid w:val="00252E67"/>
    <w:rsid w:val="00252EC8"/>
    <w:rsid w:val="002555C3"/>
    <w:rsid w:val="00255DB0"/>
    <w:rsid w:val="00255EEF"/>
    <w:rsid w:val="00260DF2"/>
    <w:rsid w:val="00262F94"/>
    <w:rsid w:val="00267856"/>
    <w:rsid w:val="00271986"/>
    <w:rsid w:val="00273ED7"/>
    <w:rsid w:val="002741E8"/>
    <w:rsid w:val="0027436B"/>
    <w:rsid w:val="0027550D"/>
    <w:rsid w:val="002756DC"/>
    <w:rsid w:val="00275B6D"/>
    <w:rsid w:val="0028758C"/>
    <w:rsid w:val="0029099B"/>
    <w:rsid w:val="0029415D"/>
    <w:rsid w:val="00294237"/>
    <w:rsid w:val="002963F4"/>
    <w:rsid w:val="00296F67"/>
    <w:rsid w:val="002A03FC"/>
    <w:rsid w:val="002A34F7"/>
    <w:rsid w:val="002A49DE"/>
    <w:rsid w:val="002A7349"/>
    <w:rsid w:val="002A7CE9"/>
    <w:rsid w:val="002B3B9C"/>
    <w:rsid w:val="002B4C23"/>
    <w:rsid w:val="002B5042"/>
    <w:rsid w:val="002C1ECA"/>
    <w:rsid w:val="002C234F"/>
    <w:rsid w:val="002C2A8A"/>
    <w:rsid w:val="002C2CD5"/>
    <w:rsid w:val="002C2E8F"/>
    <w:rsid w:val="002C3C46"/>
    <w:rsid w:val="002C632D"/>
    <w:rsid w:val="002C6724"/>
    <w:rsid w:val="002D1E85"/>
    <w:rsid w:val="002D5D30"/>
    <w:rsid w:val="002D7270"/>
    <w:rsid w:val="002E0358"/>
    <w:rsid w:val="002E0C71"/>
    <w:rsid w:val="002E158B"/>
    <w:rsid w:val="002E2C08"/>
    <w:rsid w:val="002E3B3F"/>
    <w:rsid w:val="002E4355"/>
    <w:rsid w:val="002E4434"/>
    <w:rsid w:val="002E52BA"/>
    <w:rsid w:val="002E6A71"/>
    <w:rsid w:val="002F0C95"/>
    <w:rsid w:val="002F1806"/>
    <w:rsid w:val="002F433D"/>
    <w:rsid w:val="002F468E"/>
    <w:rsid w:val="002F54E6"/>
    <w:rsid w:val="002F5DBA"/>
    <w:rsid w:val="002F5E19"/>
    <w:rsid w:val="002F6F7A"/>
    <w:rsid w:val="002F795A"/>
    <w:rsid w:val="002F7D64"/>
    <w:rsid w:val="003007B6"/>
    <w:rsid w:val="00302507"/>
    <w:rsid w:val="00303BD6"/>
    <w:rsid w:val="003043D2"/>
    <w:rsid w:val="00304473"/>
    <w:rsid w:val="003053CA"/>
    <w:rsid w:val="003066C8"/>
    <w:rsid w:val="00311A72"/>
    <w:rsid w:val="00313F2C"/>
    <w:rsid w:val="00314DA2"/>
    <w:rsid w:val="003159C6"/>
    <w:rsid w:val="003159E3"/>
    <w:rsid w:val="00317518"/>
    <w:rsid w:val="00317CE1"/>
    <w:rsid w:val="0032142B"/>
    <w:rsid w:val="00321A06"/>
    <w:rsid w:val="00322BD3"/>
    <w:rsid w:val="00323250"/>
    <w:rsid w:val="003245A1"/>
    <w:rsid w:val="0033110E"/>
    <w:rsid w:val="00331BE8"/>
    <w:rsid w:val="003331DE"/>
    <w:rsid w:val="003362C4"/>
    <w:rsid w:val="003413C1"/>
    <w:rsid w:val="0034268A"/>
    <w:rsid w:val="00344CF9"/>
    <w:rsid w:val="0034566E"/>
    <w:rsid w:val="00346011"/>
    <w:rsid w:val="00346AEF"/>
    <w:rsid w:val="00350592"/>
    <w:rsid w:val="00353663"/>
    <w:rsid w:val="00355556"/>
    <w:rsid w:val="0035626F"/>
    <w:rsid w:val="00356376"/>
    <w:rsid w:val="0035643F"/>
    <w:rsid w:val="00356A52"/>
    <w:rsid w:val="00357106"/>
    <w:rsid w:val="003635BB"/>
    <w:rsid w:val="003651CD"/>
    <w:rsid w:val="00365901"/>
    <w:rsid w:val="00367EF8"/>
    <w:rsid w:val="003826E6"/>
    <w:rsid w:val="0038557E"/>
    <w:rsid w:val="00387EF8"/>
    <w:rsid w:val="003908DF"/>
    <w:rsid w:val="00391FAF"/>
    <w:rsid w:val="0039280C"/>
    <w:rsid w:val="0039483A"/>
    <w:rsid w:val="003957B1"/>
    <w:rsid w:val="00396411"/>
    <w:rsid w:val="00397FE3"/>
    <w:rsid w:val="003A0597"/>
    <w:rsid w:val="003A5A75"/>
    <w:rsid w:val="003A7E8B"/>
    <w:rsid w:val="003B0229"/>
    <w:rsid w:val="003B1607"/>
    <w:rsid w:val="003B1737"/>
    <w:rsid w:val="003B3046"/>
    <w:rsid w:val="003B41F4"/>
    <w:rsid w:val="003B5A52"/>
    <w:rsid w:val="003B6435"/>
    <w:rsid w:val="003B7CF0"/>
    <w:rsid w:val="003C0E5D"/>
    <w:rsid w:val="003C3D7C"/>
    <w:rsid w:val="003C7001"/>
    <w:rsid w:val="003D2F4A"/>
    <w:rsid w:val="003E0618"/>
    <w:rsid w:val="003E369F"/>
    <w:rsid w:val="003E48E6"/>
    <w:rsid w:val="003E4C9F"/>
    <w:rsid w:val="003E5EC6"/>
    <w:rsid w:val="003E6227"/>
    <w:rsid w:val="003E774B"/>
    <w:rsid w:val="003E7AB8"/>
    <w:rsid w:val="003F0C69"/>
    <w:rsid w:val="003F1B90"/>
    <w:rsid w:val="003F20BF"/>
    <w:rsid w:val="003F407F"/>
    <w:rsid w:val="003F6151"/>
    <w:rsid w:val="003F773A"/>
    <w:rsid w:val="004030B0"/>
    <w:rsid w:val="00406425"/>
    <w:rsid w:val="00411CEF"/>
    <w:rsid w:val="0041274B"/>
    <w:rsid w:val="004143AF"/>
    <w:rsid w:val="00414C75"/>
    <w:rsid w:val="00415F89"/>
    <w:rsid w:val="0041748A"/>
    <w:rsid w:val="00417C05"/>
    <w:rsid w:val="004208D8"/>
    <w:rsid w:val="0042093D"/>
    <w:rsid w:val="00422F59"/>
    <w:rsid w:val="00423396"/>
    <w:rsid w:val="00423CB1"/>
    <w:rsid w:val="00423D1D"/>
    <w:rsid w:val="00424318"/>
    <w:rsid w:val="00424E95"/>
    <w:rsid w:val="00425E6D"/>
    <w:rsid w:val="0043524D"/>
    <w:rsid w:val="00440D2E"/>
    <w:rsid w:val="00441996"/>
    <w:rsid w:val="00441AFD"/>
    <w:rsid w:val="004424A5"/>
    <w:rsid w:val="004427B2"/>
    <w:rsid w:val="004452FF"/>
    <w:rsid w:val="00455027"/>
    <w:rsid w:val="00455555"/>
    <w:rsid w:val="00455FB6"/>
    <w:rsid w:val="004565B9"/>
    <w:rsid w:val="004574DB"/>
    <w:rsid w:val="0046008D"/>
    <w:rsid w:val="004629DA"/>
    <w:rsid w:val="004630E2"/>
    <w:rsid w:val="00464CFE"/>
    <w:rsid w:val="004673B7"/>
    <w:rsid w:val="00471825"/>
    <w:rsid w:val="00471E99"/>
    <w:rsid w:val="00473013"/>
    <w:rsid w:val="0047371A"/>
    <w:rsid w:val="00474B98"/>
    <w:rsid w:val="004768FD"/>
    <w:rsid w:val="00477B59"/>
    <w:rsid w:val="00481E7E"/>
    <w:rsid w:val="004843C0"/>
    <w:rsid w:val="00485C5B"/>
    <w:rsid w:val="004871BF"/>
    <w:rsid w:val="0048726D"/>
    <w:rsid w:val="00491225"/>
    <w:rsid w:val="0049209E"/>
    <w:rsid w:val="00493B31"/>
    <w:rsid w:val="0049560A"/>
    <w:rsid w:val="0049718D"/>
    <w:rsid w:val="004A29E0"/>
    <w:rsid w:val="004A3769"/>
    <w:rsid w:val="004A7B56"/>
    <w:rsid w:val="004B2612"/>
    <w:rsid w:val="004B2708"/>
    <w:rsid w:val="004B421C"/>
    <w:rsid w:val="004B491A"/>
    <w:rsid w:val="004C03C2"/>
    <w:rsid w:val="004C090D"/>
    <w:rsid w:val="004C23EC"/>
    <w:rsid w:val="004C246A"/>
    <w:rsid w:val="004C31EF"/>
    <w:rsid w:val="004C47EB"/>
    <w:rsid w:val="004D01EA"/>
    <w:rsid w:val="004D11C3"/>
    <w:rsid w:val="004D33B6"/>
    <w:rsid w:val="004D4808"/>
    <w:rsid w:val="004D5C8C"/>
    <w:rsid w:val="004D7AF1"/>
    <w:rsid w:val="004E06A4"/>
    <w:rsid w:val="004E08AA"/>
    <w:rsid w:val="004E2AF2"/>
    <w:rsid w:val="004E3393"/>
    <w:rsid w:val="004E46E3"/>
    <w:rsid w:val="004E4D1B"/>
    <w:rsid w:val="004E514A"/>
    <w:rsid w:val="004F18D6"/>
    <w:rsid w:val="004F27E3"/>
    <w:rsid w:val="004F3B03"/>
    <w:rsid w:val="004F4734"/>
    <w:rsid w:val="004F4769"/>
    <w:rsid w:val="004F6085"/>
    <w:rsid w:val="004F6683"/>
    <w:rsid w:val="004F70BD"/>
    <w:rsid w:val="004F7C47"/>
    <w:rsid w:val="0050555D"/>
    <w:rsid w:val="00505F4D"/>
    <w:rsid w:val="00507E29"/>
    <w:rsid w:val="00512B12"/>
    <w:rsid w:val="00514B75"/>
    <w:rsid w:val="0052361C"/>
    <w:rsid w:val="0052427A"/>
    <w:rsid w:val="00526888"/>
    <w:rsid w:val="0053288F"/>
    <w:rsid w:val="00533528"/>
    <w:rsid w:val="00535903"/>
    <w:rsid w:val="005369A3"/>
    <w:rsid w:val="00537B65"/>
    <w:rsid w:val="00537CDF"/>
    <w:rsid w:val="00541EFF"/>
    <w:rsid w:val="0054283A"/>
    <w:rsid w:val="00542A6E"/>
    <w:rsid w:val="00547DC9"/>
    <w:rsid w:val="005511E7"/>
    <w:rsid w:val="0055334E"/>
    <w:rsid w:val="00553E9A"/>
    <w:rsid w:val="00554314"/>
    <w:rsid w:val="00555904"/>
    <w:rsid w:val="005562DC"/>
    <w:rsid w:val="00556B4B"/>
    <w:rsid w:val="00557F34"/>
    <w:rsid w:val="005614EA"/>
    <w:rsid w:val="005624C1"/>
    <w:rsid w:val="00562DBD"/>
    <w:rsid w:val="005630BF"/>
    <w:rsid w:val="00567462"/>
    <w:rsid w:val="005709E6"/>
    <w:rsid w:val="005723E6"/>
    <w:rsid w:val="005728A8"/>
    <w:rsid w:val="005737DB"/>
    <w:rsid w:val="00574578"/>
    <w:rsid w:val="00574596"/>
    <w:rsid w:val="005745AC"/>
    <w:rsid w:val="005752D4"/>
    <w:rsid w:val="00575D12"/>
    <w:rsid w:val="00576536"/>
    <w:rsid w:val="00576E71"/>
    <w:rsid w:val="00580746"/>
    <w:rsid w:val="00582ACB"/>
    <w:rsid w:val="00582E45"/>
    <w:rsid w:val="0058437A"/>
    <w:rsid w:val="0058572F"/>
    <w:rsid w:val="00585B73"/>
    <w:rsid w:val="00585C71"/>
    <w:rsid w:val="005903A0"/>
    <w:rsid w:val="00596DAF"/>
    <w:rsid w:val="00597E58"/>
    <w:rsid w:val="005A0FF2"/>
    <w:rsid w:val="005A23ED"/>
    <w:rsid w:val="005A35B6"/>
    <w:rsid w:val="005A3E1F"/>
    <w:rsid w:val="005A4044"/>
    <w:rsid w:val="005A4A68"/>
    <w:rsid w:val="005A5BF7"/>
    <w:rsid w:val="005B1748"/>
    <w:rsid w:val="005B18E0"/>
    <w:rsid w:val="005B1A2A"/>
    <w:rsid w:val="005B2B12"/>
    <w:rsid w:val="005B50C5"/>
    <w:rsid w:val="005B5685"/>
    <w:rsid w:val="005C0322"/>
    <w:rsid w:val="005C09F8"/>
    <w:rsid w:val="005C3453"/>
    <w:rsid w:val="005C3AAA"/>
    <w:rsid w:val="005C54E0"/>
    <w:rsid w:val="005C5A06"/>
    <w:rsid w:val="005D09FB"/>
    <w:rsid w:val="005D104B"/>
    <w:rsid w:val="005D2418"/>
    <w:rsid w:val="005D26B4"/>
    <w:rsid w:val="005D6B53"/>
    <w:rsid w:val="005E6F57"/>
    <w:rsid w:val="005E78AC"/>
    <w:rsid w:val="005F278E"/>
    <w:rsid w:val="005F2ED2"/>
    <w:rsid w:val="005F4B95"/>
    <w:rsid w:val="005F64D9"/>
    <w:rsid w:val="006019B5"/>
    <w:rsid w:val="00601D38"/>
    <w:rsid w:val="00602162"/>
    <w:rsid w:val="00604A44"/>
    <w:rsid w:val="00611F04"/>
    <w:rsid w:val="00612283"/>
    <w:rsid w:val="00612C74"/>
    <w:rsid w:val="0061322C"/>
    <w:rsid w:val="00613FF6"/>
    <w:rsid w:val="00614A10"/>
    <w:rsid w:val="00615AF1"/>
    <w:rsid w:val="00617119"/>
    <w:rsid w:val="00617A8E"/>
    <w:rsid w:val="00621317"/>
    <w:rsid w:val="0063084B"/>
    <w:rsid w:val="006311AA"/>
    <w:rsid w:val="00632E5C"/>
    <w:rsid w:val="0063309A"/>
    <w:rsid w:val="00637EA7"/>
    <w:rsid w:val="00641ABA"/>
    <w:rsid w:val="00643E68"/>
    <w:rsid w:val="0064436B"/>
    <w:rsid w:val="00644F4B"/>
    <w:rsid w:val="00646ACA"/>
    <w:rsid w:val="00652654"/>
    <w:rsid w:val="0065725E"/>
    <w:rsid w:val="00657909"/>
    <w:rsid w:val="006579A9"/>
    <w:rsid w:val="00660189"/>
    <w:rsid w:val="00660CC7"/>
    <w:rsid w:val="00663899"/>
    <w:rsid w:val="00664B15"/>
    <w:rsid w:val="00664D58"/>
    <w:rsid w:val="006650D0"/>
    <w:rsid w:val="006672A2"/>
    <w:rsid w:val="0066774B"/>
    <w:rsid w:val="006716FA"/>
    <w:rsid w:val="00675D1D"/>
    <w:rsid w:val="00677D09"/>
    <w:rsid w:val="00680247"/>
    <w:rsid w:val="00684E6B"/>
    <w:rsid w:val="00684F28"/>
    <w:rsid w:val="00687425"/>
    <w:rsid w:val="00691A97"/>
    <w:rsid w:val="006960CA"/>
    <w:rsid w:val="00697F05"/>
    <w:rsid w:val="006A054D"/>
    <w:rsid w:val="006A2EF6"/>
    <w:rsid w:val="006A3337"/>
    <w:rsid w:val="006A3543"/>
    <w:rsid w:val="006A40B2"/>
    <w:rsid w:val="006A6AED"/>
    <w:rsid w:val="006B0BFD"/>
    <w:rsid w:val="006B16B1"/>
    <w:rsid w:val="006B339D"/>
    <w:rsid w:val="006B571B"/>
    <w:rsid w:val="006B5BFA"/>
    <w:rsid w:val="006C033C"/>
    <w:rsid w:val="006C1AF4"/>
    <w:rsid w:val="006C31AB"/>
    <w:rsid w:val="006C31DB"/>
    <w:rsid w:val="006C4B6D"/>
    <w:rsid w:val="006C5534"/>
    <w:rsid w:val="006C651A"/>
    <w:rsid w:val="006D37B5"/>
    <w:rsid w:val="006D492F"/>
    <w:rsid w:val="006D4DF9"/>
    <w:rsid w:val="006D7A8D"/>
    <w:rsid w:val="006E1E4E"/>
    <w:rsid w:val="006E407F"/>
    <w:rsid w:val="006E582D"/>
    <w:rsid w:val="006F2108"/>
    <w:rsid w:val="006F2739"/>
    <w:rsid w:val="006F2C99"/>
    <w:rsid w:val="006F3B75"/>
    <w:rsid w:val="006F6DE6"/>
    <w:rsid w:val="00702523"/>
    <w:rsid w:val="0070586D"/>
    <w:rsid w:val="00706FC8"/>
    <w:rsid w:val="007126AE"/>
    <w:rsid w:val="0071309A"/>
    <w:rsid w:val="007136DB"/>
    <w:rsid w:val="00714610"/>
    <w:rsid w:val="00721581"/>
    <w:rsid w:val="00721E9E"/>
    <w:rsid w:val="00724FDE"/>
    <w:rsid w:val="00726FD9"/>
    <w:rsid w:val="007278A1"/>
    <w:rsid w:val="00731CFD"/>
    <w:rsid w:val="00732A83"/>
    <w:rsid w:val="007339FB"/>
    <w:rsid w:val="00735ECF"/>
    <w:rsid w:val="00737905"/>
    <w:rsid w:val="00744109"/>
    <w:rsid w:val="00745D2C"/>
    <w:rsid w:val="0074721C"/>
    <w:rsid w:val="0075138F"/>
    <w:rsid w:val="007516C2"/>
    <w:rsid w:val="00752AAE"/>
    <w:rsid w:val="007545CB"/>
    <w:rsid w:val="00760521"/>
    <w:rsid w:val="0076074E"/>
    <w:rsid w:val="00761149"/>
    <w:rsid w:val="0076127D"/>
    <w:rsid w:val="007627D7"/>
    <w:rsid w:val="00763246"/>
    <w:rsid w:val="00764561"/>
    <w:rsid w:val="00771695"/>
    <w:rsid w:val="00774D8F"/>
    <w:rsid w:val="007764B7"/>
    <w:rsid w:val="0078011D"/>
    <w:rsid w:val="00781570"/>
    <w:rsid w:val="0078337E"/>
    <w:rsid w:val="00787D44"/>
    <w:rsid w:val="007900F9"/>
    <w:rsid w:val="00790FC7"/>
    <w:rsid w:val="00792702"/>
    <w:rsid w:val="00797C30"/>
    <w:rsid w:val="007A1507"/>
    <w:rsid w:val="007A2A96"/>
    <w:rsid w:val="007A2D37"/>
    <w:rsid w:val="007A705C"/>
    <w:rsid w:val="007A73CC"/>
    <w:rsid w:val="007B1C7F"/>
    <w:rsid w:val="007B1E1A"/>
    <w:rsid w:val="007B2C55"/>
    <w:rsid w:val="007B4212"/>
    <w:rsid w:val="007B650C"/>
    <w:rsid w:val="007B6B93"/>
    <w:rsid w:val="007C5F50"/>
    <w:rsid w:val="007C724D"/>
    <w:rsid w:val="007D09B8"/>
    <w:rsid w:val="007D294A"/>
    <w:rsid w:val="007D34AA"/>
    <w:rsid w:val="007D389C"/>
    <w:rsid w:val="007D6006"/>
    <w:rsid w:val="007D7566"/>
    <w:rsid w:val="007E02E5"/>
    <w:rsid w:val="007E0992"/>
    <w:rsid w:val="007E354D"/>
    <w:rsid w:val="007E50E3"/>
    <w:rsid w:val="007F143F"/>
    <w:rsid w:val="007F4DE3"/>
    <w:rsid w:val="007F6C08"/>
    <w:rsid w:val="00800A48"/>
    <w:rsid w:val="00800ACD"/>
    <w:rsid w:val="00802DF0"/>
    <w:rsid w:val="008039B6"/>
    <w:rsid w:val="008041C5"/>
    <w:rsid w:val="008050EB"/>
    <w:rsid w:val="00805FB1"/>
    <w:rsid w:val="00806ECB"/>
    <w:rsid w:val="00810160"/>
    <w:rsid w:val="00810CAF"/>
    <w:rsid w:val="00812846"/>
    <w:rsid w:val="00812BB9"/>
    <w:rsid w:val="00812F43"/>
    <w:rsid w:val="008152E6"/>
    <w:rsid w:val="008306E6"/>
    <w:rsid w:val="0083073B"/>
    <w:rsid w:val="00832123"/>
    <w:rsid w:val="00832F64"/>
    <w:rsid w:val="00834148"/>
    <w:rsid w:val="00835950"/>
    <w:rsid w:val="008404C9"/>
    <w:rsid w:val="00842DDB"/>
    <w:rsid w:val="00843859"/>
    <w:rsid w:val="008442A1"/>
    <w:rsid w:val="00845543"/>
    <w:rsid w:val="00845A8D"/>
    <w:rsid w:val="00846EBA"/>
    <w:rsid w:val="0085005A"/>
    <w:rsid w:val="00851BAF"/>
    <w:rsid w:val="00851F17"/>
    <w:rsid w:val="00852D28"/>
    <w:rsid w:val="00853BA4"/>
    <w:rsid w:val="00854204"/>
    <w:rsid w:val="00857441"/>
    <w:rsid w:val="008612A5"/>
    <w:rsid w:val="00861388"/>
    <w:rsid w:val="00861FF8"/>
    <w:rsid w:val="00862D2D"/>
    <w:rsid w:val="008644F6"/>
    <w:rsid w:val="008648D3"/>
    <w:rsid w:val="00864E01"/>
    <w:rsid w:val="00866FC1"/>
    <w:rsid w:val="00867F4E"/>
    <w:rsid w:val="00870B92"/>
    <w:rsid w:val="00871ED5"/>
    <w:rsid w:val="00871F0F"/>
    <w:rsid w:val="0087301B"/>
    <w:rsid w:val="00873A57"/>
    <w:rsid w:val="00875E3A"/>
    <w:rsid w:val="00876ADD"/>
    <w:rsid w:val="0088148A"/>
    <w:rsid w:val="00884900"/>
    <w:rsid w:val="008856D2"/>
    <w:rsid w:val="00885AD3"/>
    <w:rsid w:val="00886B09"/>
    <w:rsid w:val="00890AEE"/>
    <w:rsid w:val="00890DDA"/>
    <w:rsid w:val="00890E52"/>
    <w:rsid w:val="0089300F"/>
    <w:rsid w:val="00896943"/>
    <w:rsid w:val="00897222"/>
    <w:rsid w:val="00897285"/>
    <w:rsid w:val="008A0073"/>
    <w:rsid w:val="008A0FA7"/>
    <w:rsid w:val="008A191F"/>
    <w:rsid w:val="008A519D"/>
    <w:rsid w:val="008B0A7F"/>
    <w:rsid w:val="008B43FA"/>
    <w:rsid w:val="008B67A8"/>
    <w:rsid w:val="008B6C37"/>
    <w:rsid w:val="008B6DFB"/>
    <w:rsid w:val="008B734D"/>
    <w:rsid w:val="008B7B50"/>
    <w:rsid w:val="008C1587"/>
    <w:rsid w:val="008D1057"/>
    <w:rsid w:val="008D185D"/>
    <w:rsid w:val="008D452A"/>
    <w:rsid w:val="008D594E"/>
    <w:rsid w:val="008E33AE"/>
    <w:rsid w:val="008E4EE3"/>
    <w:rsid w:val="008E6CD9"/>
    <w:rsid w:val="008E7444"/>
    <w:rsid w:val="008F06F8"/>
    <w:rsid w:val="008F0DDF"/>
    <w:rsid w:val="008F2989"/>
    <w:rsid w:val="008F37DA"/>
    <w:rsid w:val="008F3B35"/>
    <w:rsid w:val="008F3B4B"/>
    <w:rsid w:val="008F3BE9"/>
    <w:rsid w:val="008F6101"/>
    <w:rsid w:val="0090020C"/>
    <w:rsid w:val="00900CFA"/>
    <w:rsid w:val="0090435D"/>
    <w:rsid w:val="00904D4C"/>
    <w:rsid w:val="00907DE6"/>
    <w:rsid w:val="00913556"/>
    <w:rsid w:val="0091438D"/>
    <w:rsid w:val="009148F5"/>
    <w:rsid w:val="00920FA6"/>
    <w:rsid w:val="00931D70"/>
    <w:rsid w:val="00933A9E"/>
    <w:rsid w:val="00935CFD"/>
    <w:rsid w:val="00942352"/>
    <w:rsid w:val="00942857"/>
    <w:rsid w:val="00943763"/>
    <w:rsid w:val="009460CB"/>
    <w:rsid w:val="00950B96"/>
    <w:rsid w:val="00951459"/>
    <w:rsid w:val="00951645"/>
    <w:rsid w:val="00953BCF"/>
    <w:rsid w:val="009576B7"/>
    <w:rsid w:val="00960008"/>
    <w:rsid w:val="00962337"/>
    <w:rsid w:val="00963265"/>
    <w:rsid w:val="009663A2"/>
    <w:rsid w:val="009670E8"/>
    <w:rsid w:val="009677F2"/>
    <w:rsid w:val="009701BB"/>
    <w:rsid w:val="009726F8"/>
    <w:rsid w:val="00973019"/>
    <w:rsid w:val="00973EA0"/>
    <w:rsid w:val="00976B5D"/>
    <w:rsid w:val="0098233E"/>
    <w:rsid w:val="00982A01"/>
    <w:rsid w:val="00983764"/>
    <w:rsid w:val="00986ED3"/>
    <w:rsid w:val="009875CD"/>
    <w:rsid w:val="009905A6"/>
    <w:rsid w:val="00990CC4"/>
    <w:rsid w:val="0099295A"/>
    <w:rsid w:val="00993E69"/>
    <w:rsid w:val="00994274"/>
    <w:rsid w:val="00995305"/>
    <w:rsid w:val="009A05AF"/>
    <w:rsid w:val="009A0622"/>
    <w:rsid w:val="009A1092"/>
    <w:rsid w:val="009A2059"/>
    <w:rsid w:val="009A403B"/>
    <w:rsid w:val="009A4043"/>
    <w:rsid w:val="009A4D04"/>
    <w:rsid w:val="009A78E9"/>
    <w:rsid w:val="009B0586"/>
    <w:rsid w:val="009B2C03"/>
    <w:rsid w:val="009B55AC"/>
    <w:rsid w:val="009B5B6C"/>
    <w:rsid w:val="009C428F"/>
    <w:rsid w:val="009C5F2A"/>
    <w:rsid w:val="009C6305"/>
    <w:rsid w:val="009C7609"/>
    <w:rsid w:val="009C7B49"/>
    <w:rsid w:val="009D18A3"/>
    <w:rsid w:val="009D3B0B"/>
    <w:rsid w:val="009E0CCA"/>
    <w:rsid w:val="009E1169"/>
    <w:rsid w:val="009E4DD3"/>
    <w:rsid w:val="009E576A"/>
    <w:rsid w:val="009E68E5"/>
    <w:rsid w:val="009E7B6F"/>
    <w:rsid w:val="009E7C9B"/>
    <w:rsid w:val="009E7E2E"/>
    <w:rsid w:val="009E7F74"/>
    <w:rsid w:val="009F0779"/>
    <w:rsid w:val="009F227C"/>
    <w:rsid w:val="009F40E0"/>
    <w:rsid w:val="009F59DD"/>
    <w:rsid w:val="00A00C54"/>
    <w:rsid w:val="00A0166E"/>
    <w:rsid w:val="00A0647B"/>
    <w:rsid w:val="00A11DD2"/>
    <w:rsid w:val="00A11E1B"/>
    <w:rsid w:val="00A12051"/>
    <w:rsid w:val="00A14A92"/>
    <w:rsid w:val="00A16117"/>
    <w:rsid w:val="00A2002C"/>
    <w:rsid w:val="00A200C4"/>
    <w:rsid w:val="00A201B8"/>
    <w:rsid w:val="00A252AA"/>
    <w:rsid w:val="00A27074"/>
    <w:rsid w:val="00A34B28"/>
    <w:rsid w:val="00A350FF"/>
    <w:rsid w:val="00A35C27"/>
    <w:rsid w:val="00A363A0"/>
    <w:rsid w:val="00A3750D"/>
    <w:rsid w:val="00A40D68"/>
    <w:rsid w:val="00A41281"/>
    <w:rsid w:val="00A4182A"/>
    <w:rsid w:val="00A4441F"/>
    <w:rsid w:val="00A4526F"/>
    <w:rsid w:val="00A453CD"/>
    <w:rsid w:val="00A46315"/>
    <w:rsid w:val="00A46FEB"/>
    <w:rsid w:val="00A47216"/>
    <w:rsid w:val="00A5166E"/>
    <w:rsid w:val="00A5214E"/>
    <w:rsid w:val="00A52B73"/>
    <w:rsid w:val="00A52C88"/>
    <w:rsid w:val="00A548BC"/>
    <w:rsid w:val="00A554FC"/>
    <w:rsid w:val="00A601D9"/>
    <w:rsid w:val="00A63452"/>
    <w:rsid w:val="00A67B83"/>
    <w:rsid w:val="00A67DF3"/>
    <w:rsid w:val="00A72B25"/>
    <w:rsid w:val="00A739C2"/>
    <w:rsid w:val="00A73B8E"/>
    <w:rsid w:val="00A75BFF"/>
    <w:rsid w:val="00A81266"/>
    <w:rsid w:val="00A82D9D"/>
    <w:rsid w:val="00A82E25"/>
    <w:rsid w:val="00A832D9"/>
    <w:rsid w:val="00A8358A"/>
    <w:rsid w:val="00A847AA"/>
    <w:rsid w:val="00A87DFF"/>
    <w:rsid w:val="00A9059A"/>
    <w:rsid w:val="00A938B2"/>
    <w:rsid w:val="00A9412D"/>
    <w:rsid w:val="00A948C5"/>
    <w:rsid w:val="00A94F10"/>
    <w:rsid w:val="00A953C2"/>
    <w:rsid w:val="00A959DA"/>
    <w:rsid w:val="00A95A39"/>
    <w:rsid w:val="00A973BB"/>
    <w:rsid w:val="00AA1D56"/>
    <w:rsid w:val="00AA21C9"/>
    <w:rsid w:val="00AA2476"/>
    <w:rsid w:val="00AA31CC"/>
    <w:rsid w:val="00AA4842"/>
    <w:rsid w:val="00AA72FC"/>
    <w:rsid w:val="00AA758F"/>
    <w:rsid w:val="00AB07E0"/>
    <w:rsid w:val="00AB19DF"/>
    <w:rsid w:val="00AB1CE5"/>
    <w:rsid w:val="00AB1DCE"/>
    <w:rsid w:val="00AB1E83"/>
    <w:rsid w:val="00AB37F7"/>
    <w:rsid w:val="00AB41FF"/>
    <w:rsid w:val="00AB559C"/>
    <w:rsid w:val="00AB6E2E"/>
    <w:rsid w:val="00AC1D6D"/>
    <w:rsid w:val="00AC1E8F"/>
    <w:rsid w:val="00AC50A8"/>
    <w:rsid w:val="00AC629C"/>
    <w:rsid w:val="00AC6B87"/>
    <w:rsid w:val="00AC710E"/>
    <w:rsid w:val="00AD2105"/>
    <w:rsid w:val="00AD2ED9"/>
    <w:rsid w:val="00AD2FF7"/>
    <w:rsid w:val="00AD3040"/>
    <w:rsid w:val="00AD343F"/>
    <w:rsid w:val="00AD4638"/>
    <w:rsid w:val="00AD5B5D"/>
    <w:rsid w:val="00AD71DD"/>
    <w:rsid w:val="00AE1F10"/>
    <w:rsid w:val="00AE2B8E"/>
    <w:rsid w:val="00AE4C1B"/>
    <w:rsid w:val="00AE4F90"/>
    <w:rsid w:val="00AE56E5"/>
    <w:rsid w:val="00AE6D43"/>
    <w:rsid w:val="00AE6F69"/>
    <w:rsid w:val="00AF0E33"/>
    <w:rsid w:val="00AF33F0"/>
    <w:rsid w:val="00AF4258"/>
    <w:rsid w:val="00AF6631"/>
    <w:rsid w:val="00AF77B5"/>
    <w:rsid w:val="00B0041A"/>
    <w:rsid w:val="00B01794"/>
    <w:rsid w:val="00B0599D"/>
    <w:rsid w:val="00B063E4"/>
    <w:rsid w:val="00B06E66"/>
    <w:rsid w:val="00B11D4C"/>
    <w:rsid w:val="00B12A5D"/>
    <w:rsid w:val="00B13F70"/>
    <w:rsid w:val="00B14991"/>
    <w:rsid w:val="00B15DA6"/>
    <w:rsid w:val="00B16300"/>
    <w:rsid w:val="00B17B60"/>
    <w:rsid w:val="00B25B51"/>
    <w:rsid w:val="00B26C4D"/>
    <w:rsid w:val="00B270FD"/>
    <w:rsid w:val="00B31CEC"/>
    <w:rsid w:val="00B33851"/>
    <w:rsid w:val="00B35C38"/>
    <w:rsid w:val="00B3629A"/>
    <w:rsid w:val="00B36515"/>
    <w:rsid w:val="00B36A52"/>
    <w:rsid w:val="00B374B7"/>
    <w:rsid w:val="00B439B9"/>
    <w:rsid w:val="00B4534A"/>
    <w:rsid w:val="00B455DC"/>
    <w:rsid w:val="00B472A3"/>
    <w:rsid w:val="00B4736A"/>
    <w:rsid w:val="00B50F69"/>
    <w:rsid w:val="00B52F26"/>
    <w:rsid w:val="00B53D79"/>
    <w:rsid w:val="00B55131"/>
    <w:rsid w:val="00B623EF"/>
    <w:rsid w:val="00B62BA4"/>
    <w:rsid w:val="00B635AF"/>
    <w:rsid w:val="00B641B1"/>
    <w:rsid w:val="00B64C13"/>
    <w:rsid w:val="00B65659"/>
    <w:rsid w:val="00B67C50"/>
    <w:rsid w:val="00B70E76"/>
    <w:rsid w:val="00B75872"/>
    <w:rsid w:val="00B76670"/>
    <w:rsid w:val="00B81B4C"/>
    <w:rsid w:val="00B84335"/>
    <w:rsid w:val="00B86E7B"/>
    <w:rsid w:val="00B87B81"/>
    <w:rsid w:val="00B902A2"/>
    <w:rsid w:val="00B94098"/>
    <w:rsid w:val="00B97FAF"/>
    <w:rsid w:val="00BA2172"/>
    <w:rsid w:val="00BA40EA"/>
    <w:rsid w:val="00BA4BD6"/>
    <w:rsid w:val="00BA5F5F"/>
    <w:rsid w:val="00BA7349"/>
    <w:rsid w:val="00BB1AE2"/>
    <w:rsid w:val="00BB3264"/>
    <w:rsid w:val="00BB7C49"/>
    <w:rsid w:val="00BC41FE"/>
    <w:rsid w:val="00BC4469"/>
    <w:rsid w:val="00BC4F4E"/>
    <w:rsid w:val="00BD1F5C"/>
    <w:rsid w:val="00BD2FE9"/>
    <w:rsid w:val="00BE00B1"/>
    <w:rsid w:val="00BE35AB"/>
    <w:rsid w:val="00BE35D1"/>
    <w:rsid w:val="00BE6EB2"/>
    <w:rsid w:val="00BF0428"/>
    <w:rsid w:val="00BF2009"/>
    <w:rsid w:val="00BF20FD"/>
    <w:rsid w:val="00BF4DE0"/>
    <w:rsid w:val="00BF5182"/>
    <w:rsid w:val="00BF6758"/>
    <w:rsid w:val="00C018A3"/>
    <w:rsid w:val="00C058B9"/>
    <w:rsid w:val="00C060FF"/>
    <w:rsid w:val="00C07901"/>
    <w:rsid w:val="00C146FE"/>
    <w:rsid w:val="00C15A1C"/>
    <w:rsid w:val="00C201A8"/>
    <w:rsid w:val="00C210DC"/>
    <w:rsid w:val="00C213E9"/>
    <w:rsid w:val="00C2261C"/>
    <w:rsid w:val="00C23B73"/>
    <w:rsid w:val="00C23B84"/>
    <w:rsid w:val="00C26383"/>
    <w:rsid w:val="00C31B04"/>
    <w:rsid w:val="00C31ED4"/>
    <w:rsid w:val="00C324EE"/>
    <w:rsid w:val="00C32F79"/>
    <w:rsid w:val="00C352C7"/>
    <w:rsid w:val="00C354DB"/>
    <w:rsid w:val="00C35601"/>
    <w:rsid w:val="00C373FE"/>
    <w:rsid w:val="00C37AE9"/>
    <w:rsid w:val="00C40802"/>
    <w:rsid w:val="00C41516"/>
    <w:rsid w:val="00C426DF"/>
    <w:rsid w:val="00C434E9"/>
    <w:rsid w:val="00C46A00"/>
    <w:rsid w:val="00C47C17"/>
    <w:rsid w:val="00C47CBB"/>
    <w:rsid w:val="00C50632"/>
    <w:rsid w:val="00C50B2B"/>
    <w:rsid w:val="00C50DB8"/>
    <w:rsid w:val="00C5285D"/>
    <w:rsid w:val="00C54452"/>
    <w:rsid w:val="00C54BE2"/>
    <w:rsid w:val="00C54C6B"/>
    <w:rsid w:val="00C56F4A"/>
    <w:rsid w:val="00C6291F"/>
    <w:rsid w:val="00C640EB"/>
    <w:rsid w:val="00C64283"/>
    <w:rsid w:val="00C64567"/>
    <w:rsid w:val="00C647B5"/>
    <w:rsid w:val="00C70AA0"/>
    <w:rsid w:val="00C70CE9"/>
    <w:rsid w:val="00C71410"/>
    <w:rsid w:val="00C73820"/>
    <w:rsid w:val="00C738FE"/>
    <w:rsid w:val="00C74485"/>
    <w:rsid w:val="00C75D1B"/>
    <w:rsid w:val="00C77C08"/>
    <w:rsid w:val="00C81EA2"/>
    <w:rsid w:val="00C84F18"/>
    <w:rsid w:val="00C858F4"/>
    <w:rsid w:val="00C85BBD"/>
    <w:rsid w:val="00C86D80"/>
    <w:rsid w:val="00C86E98"/>
    <w:rsid w:val="00C876CF"/>
    <w:rsid w:val="00C87F20"/>
    <w:rsid w:val="00C901D3"/>
    <w:rsid w:val="00C9296B"/>
    <w:rsid w:val="00C95A02"/>
    <w:rsid w:val="00C95B31"/>
    <w:rsid w:val="00C966B1"/>
    <w:rsid w:val="00CA0441"/>
    <w:rsid w:val="00CA060B"/>
    <w:rsid w:val="00CA0F7A"/>
    <w:rsid w:val="00CA37BC"/>
    <w:rsid w:val="00CA4A52"/>
    <w:rsid w:val="00CA72F8"/>
    <w:rsid w:val="00CA7503"/>
    <w:rsid w:val="00CB14FF"/>
    <w:rsid w:val="00CB2BBE"/>
    <w:rsid w:val="00CB40B4"/>
    <w:rsid w:val="00CB59CC"/>
    <w:rsid w:val="00CB640A"/>
    <w:rsid w:val="00CC1CFE"/>
    <w:rsid w:val="00CC201A"/>
    <w:rsid w:val="00CC3CE6"/>
    <w:rsid w:val="00CC5FFD"/>
    <w:rsid w:val="00CD2808"/>
    <w:rsid w:val="00CD2CDC"/>
    <w:rsid w:val="00CD308E"/>
    <w:rsid w:val="00CE459C"/>
    <w:rsid w:val="00CE5002"/>
    <w:rsid w:val="00CE5249"/>
    <w:rsid w:val="00CE5B4F"/>
    <w:rsid w:val="00CE5CB0"/>
    <w:rsid w:val="00CE5D91"/>
    <w:rsid w:val="00CE5DFF"/>
    <w:rsid w:val="00CE6B7D"/>
    <w:rsid w:val="00CF0DA3"/>
    <w:rsid w:val="00CF0EDB"/>
    <w:rsid w:val="00CF1589"/>
    <w:rsid w:val="00CF2D22"/>
    <w:rsid w:val="00CF5EF5"/>
    <w:rsid w:val="00CF70B2"/>
    <w:rsid w:val="00D029D5"/>
    <w:rsid w:val="00D0311B"/>
    <w:rsid w:val="00D036AD"/>
    <w:rsid w:val="00D03EC6"/>
    <w:rsid w:val="00D0483F"/>
    <w:rsid w:val="00D051B5"/>
    <w:rsid w:val="00D05287"/>
    <w:rsid w:val="00D069A9"/>
    <w:rsid w:val="00D10C14"/>
    <w:rsid w:val="00D125E2"/>
    <w:rsid w:val="00D129D3"/>
    <w:rsid w:val="00D12F73"/>
    <w:rsid w:val="00D15A32"/>
    <w:rsid w:val="00D1612E"/>
    <w:rsid w:val="00D172E1"/>
    <w:rsid w:val="00D24EDA"/>
    <w:rsid w:val="00D25364"/>
    <w:rsid w:val="00D26D9B"/>
    <w:rsid w:val="00D27661"/>
    <w:rsid w:val="00D27FF9"/>
    <w:rsid w:val="00D3066F"/>
    <w:rsid w:val="00D31952"/>
    <w:rsid w:val="00D345A4"/>
    <w:rsid w:val="00D35470"/>
    <w:rsid w:val="00D361ED"/>
    <w:rsid w:val="00D4135A"/>
    <w:rsid w:val="00D447DD"/>
    <w:rsid w:val="00D50975"/>
    <w:rsid w:val="00D515BA"/>
    <w:rsid w:val="00D52D0F"/>
    <w:rsid w:val="00D52DBF"/>
    <w:rsid w:val="00D55491"/>
    <w:rsid w:val="00D620AB"/>
    <w:rsid w:val="00D6419D"/>
    <w:rsid w:val="00D65B72"/>
    <w:rsid w:val="00D678B7"/>
    <w:rsid w:val="00D704B6"/>
    <w:rsid w:val="00D71FF9"/>
    <w:rsid w:val="00D728A3"/>
    <w:rsid w:val="00D7293F"/>
    <w:rsid w:val="00D7391F"/>
    <w:rsid w:val="00D73C01"/>
    <w:rsid w:val="00D745C0"/>
    <w:rsid w:val="00D74EDA"/>
    <w:rsid w:val="00D80A24"/>
    <w:rsid w:val="00D80D10"/>
    <w:rsid w:val="00D80F16"/>
    <w:rsid w:val="00D8172F"/>
    <w:rsid w:val="00D8229E"/>
    <w:rsid w:val="00D837B3"/>
    <w:rsid w:val="00D84B0F"/>
    <w:rsid w:val="00D84D04"/>
    <w:rsid w:val="00D86669"/>
    <w:rsid w:val="00D91184"/>
    <w:rsid w:val="00D9287B"/>
    <w:rsid w:val="00D977C5"/>
    <w:rsid w:val="00D9799D"/>
    <w:rsid w:val="00D97D0E"/>
    <w:rsid w:val="00DA15AA"/>
    <w:rsid w:val="00DA188A"/>
    <w:rsid w:val="00DA484E"/>
    <w:rsid w:val="00DA5906"/>
    <w:rsid w:val="00DB038C"/>
    <w:rsid w:val="00DB1E49"/>
    <w:rsid w:val="00DB7DA0"/>
    <w:rsid w:val="00DC1123"/>
    <w:rsid w:val="00DC2AD9"/>
    <w:rsid w:val="00DD09F5"/>
    <w:rsid w:val="00DD2A89"/>
    <w:rsid w:val="00DD2AE0"/>
    <w:rsid w:val="00DD2F64"/>
    <w:rsid w:val="00DD33A8"/>
    <w:rsid w:val="00DD4199"/>
    <w:rsid w:val="00DD5FE1"/>
    <w:rsid w:val="00DD635D"/>
    <w:rsid w:val="00DD7AAC"/>
    <w:rsid w:val="00DD7CFD"/>
    <w:rsid w:val="00DE0C10"/>
    <w:rsid w:val="00DE103D"/>
    <w:rsid w:val="00DE5BD6"/>
    <w:rsid w:val="00DE66B9"/>
    <w:rsid w:val="00DE7C14"/>
    <w:rsid w:val="00DF3659"/>
    <w:rsid w:val="00DF5F3F"/>
    <w:rsid w:val="00DF6595"/>
    <w:rsid w:val="00E008C3"/>
    <w:rsid w:val="00E01347"/>
    <w:rsid w:val="00E01622"/>
    <w:rsid w:val="00E02505"/>
    <w:rsid w:val="00E0781C"/>
    <w:rsid w:val="00E07CA1"/>
    <w:rsid w:val="00E130FC"/>
    <w:rsid w:val="00E136E6"/>
    <w:rsid w:val="00E17E90"/>
    <w:rsid w:val="00E2123A"/>
    <w:rsid w:val="00E22D8D"/>
    <w:rsid w:val="00E30112"/>
    <w:rsid w:val="00E30304"/>
    <w:rsid w:val="00E33C86"/>
    <w:rsid w:val="00E341CF"/>
    <w:rsid w:val="00E34720"/>
    <w:rsid w:val="00E347CF"/>
    <w:rsid w:val="00E41E43"/>
    <w:rsid w:val="00E43258"/>
    <w:rsid w:val="00E4554A"/>
    <w:rsid w:val="00E45C8A"/>
    <w:rsid w:val="00E4634A"/>
    <w:rsid w:val="00E52541"/>
    <w:rsid w:val="00E528BF"/>
    <w:rsid w:val="00E53029"/>
    <w:rsid w:val="00E53CC2"/>
    <w:rsid w:val="00E54D78"/>
    <w:rsid w:val="00E55097"/>
    <w:rsid w:val="00E552DC"/>
    <w:rsid w:val="00E55B59"/>
    <w:rsid w:val="00E61483"/>
    <w:rsid w:val="00E61F11"/>
    <w:rsid w:val="00E62073"/>
    <w:rsid w:val="00E637F3"/>
    <w:rsid w:val="00E64308"/>
    <w:rsid w:val="00E64BEB"/>
    <w:rsid w:val="00E64F52"/>
    <w:rsid w:val="00E668A3"/>
    <w:rsid w:val="00E71F4B"/>
    <w:rsid w:val="00E73A9F"/>
    <w:rsid w:val="00E74E2F"/>
    <w:rsid w:val="00E74F05"/>
    <w:rsid w:val="00E76F7C"/>
    <w:rsid w:val="00E82F80"/>
    <w:rsid w:val="00E844A6"/>
    <w:rsid w:val="00E9104B"/>
    <w:rsid w:val="00E916BE"/>
    <w:rsid w:val="00E927E2"/>
    <w:rsid w:val="00E95331"/>
    <w:rsid w:val="00E966E5"/>
    <w:rsid w:val="00EA0F87"/>
    <w:rsid w:val="00EA12F1"/>
    <w:rsid w:val="00EA25E2"/>
    <w:rsid w:val="00EA32E7"/>
    <w:rsid w:val="00EA44DD"/>
    <w:rsid w:val="00EA4770"/>
    <w:rsid w:val="00EA6E3F"/>
    <w:rsid w:val="00EB24AB"/>
    <w:rsid w:val="00EB274B"/>
    <w:rsid w:val="00EB28FE"/>
    <w:rsid w:val="00EB3226"/>
    <w:rsid w:val="00EB6FF8"/>
    <w:rsid w:val="00EB7BAA"/>
    <w:rsid w:val="00EC2197"/>
    <w:rsid w:val="00EC5061"/>
    <w:rsid w:val="00EC57EE"/>
    <w:rsid w:val="00EC74F8"/>
    <w:rsid w:val="00ED11A6"/>
    <w:rsid w:val="00ED1BE8"/>
    <w:rsid w:val="00ED215E"/>
    <w:rsid w:val="00ED7614"/>
    <w:rsid w:val="00EE3E9D"/>
    <w:rsid w:val="00EE4D17"/>
    <w:rsid w:val="00EE5C2A"/>
    <w:rsid w:val="00EE79CC"/>
    <w:rsid w:val="00EF053D"/>
    <w:rsid w:val="00EF0C56"/>
    <w:rsid w:val="00EF2542"/>
    <w:rsid w:val="00EF289D"/>
    <w:rsid w:val="00EF41D2"/>
    <w:rsid w:val="00EF465E"/>
    <w:rsid w:val="00EF7AAD"/>
    <w:rsid w:val="00EF7F0F"/>
    <w:rsid w:val="00F05672"/>
    <w:rsid w:val="00F067CF"/>
    <w:rsid w:val="00F07806"/>
    <w:rsid w:val="00F1055C"/>
    <w:rsid w:val="00F10DEC"/>
    <w:rsid w:val="00F127E2"/>
    <w:rsid w:val="00F143C2"/>
    <w:rsid w:val="00F14F0F"/>
    <w:rsid w:val="00F15BB2"/>
    <w:rsid w:val="00F1692B"/>
    <w:rsid w:val="00F20186"/>
    <w:rsid w:val="00F2056C"/>
    <w:rsid w:val="00F2465F"/>
    <w:rsid w:val="00F26223"/>
    <w:rsid w:val="00F2692F"/>
    <w:rsid w:val="00F27E01"/>
    <w:rsid w:val="00F30978"/>
    <w:rsid w:val="00F31943"/>
    <w:rsid w:val="00F32BE8"/>
    <w:rsid w:val="00F33614"/>
    <w:rsid w:val="00F337E5"/>
    <w:rsid w:val="00F34986"/>
    <w:rsid w:val="00F34E5D"/>
    <w:rsid w:val="00F34E7C"/>
    <w:rsid w:val="00F3783E"/>
    <w:rsid w:val="00F411E4"/>
    <w:rsid w:val="00F419FE"/>
    <w:rsid w:val="00F43604"/>
    <w:rsid w:val="00F4404C"/>
    <w:rsid w:val="00F46C91"/>
    <w:rsid w:val="00F55747"/>
    <w:rsid w:val="00F61418"/>
    <w:rsid w:val="00F65308"/>
    <w:rsid w:val="00F669E5"/>
    <w:rsid w:val="00F66AE2"/>
    <w:rsid w:val="00F71B3A"/>
    <w:rsid w:val="00F72C1E"/>
    <w:rsid w:val="00F73328"/>
    <w:rsid w:val="00F73B9F"/>
    <w:rsid w:val="00F7527F"/>
    <w:rsid w:val="00F75ABE"/>
    <w:rsid w:val="00F76A27"/>
    <w:rsid w:val="00F7785F"/>
    <w:rsid w:val="00F77F9C"/>
    <w:rsid w:val="00F80B6D"/>
    <w:rsid w:val="00F815A9"/>
    <w:rsid w:val="00F81F17"/>
    <w:rsid w:val="00F82E4D"/>
    <w:rsid w:val="00F83025"/>
    <w:rsid w:val="00F8384A"/>
    <w:rsid w:val="00F84203"/>
    <w:rsid w:val="00F872FE"/>
    <w:rsid w:val="00F877AF"/>
    <w:rsid w:val="00F95CFA"/>
    <w:rsid w:val="00FA1B65"/>
    <w:rsid w:val="00FA23FC"/>
    <w:rsid w:val="00FA4C95"/>
    <w:rsid w:val="00FA6ED2"/>
    <w:rsid w:val="00FB00CA"/>
    <w:rsid w:val="00FB0BDD"/>
    <w:rsid w:val="00FB193F"/>
    <w:rsid w:val="00FB3365"/>
    <w:rsid w:val="00FB5D75"/>
    <w:rsid w:val="00FB7207"/>
    <w:rsid w:val="00FC021F"/>
    <w:rsid w:val="00FC4AA0"/>
    <w:rsid w:val="00FC6F1C"/>
    <w:rsid w:val="00FD2D76"/>
    <w:rsid w:val="00FD2EFC"/>
    <w:rsid w:val="00FD39D0"/>
    <w:rsid w:val="00FD476F"/>
    <w:rsid w:val="00FD4C72"/>
    <w:rsid w:val="00FD5E30"/>
    <w:rsid w:val="00FD6229"/>
    <w:rsid w:val="00FD6CFC"/>
    <w:rsid w:val="00FD7C75"/>
    <w:rsid w:val="00FE4B44"/>
    <w:rsid w:val="00FE5147"/>
    <w:rsid w:val="00FE5BDA"/>
    <w:rsid w:val="00FF040D"/>
    <w:rsid w:val="00FF5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A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C76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42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F8420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8420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Sombreadoclaro1">
    <w:name w:val="Sombreado claro1"/>
    <w:basedOn w:val="Tablanormal"/>
    <w:uiPriority w:val="60"/>
    <w:rsid w:val="00F8420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nhideWhenUsed/>
    <w:rsid w:val="00FD5E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D5E3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5E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D5E30"/>
    <w:rPr>
      <w:sz w:val="22"/>
      <w:szCs w:val="22"/>
      <w:lang w:eastAsia="en-US"/>
    </w:rPr>
  </w:style>
  <w:style w:type="character" w:styleId="Textodelmarcadordeposicin">
    <w:name w:val="Placeholder Text"/>
    <w:uiPriority w:val="99"/>
    <w:semiHidden/>
    <w:rsid w:val="009C76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7609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9C760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Calendar3">
    <w:name w:val="Calendar 3"/>
    <w:basedOn w:val="Tablanormal"/>
    <w:uiPriority w:val="99"/>
    <w:qFormat/>
    <w:rsid w:val="00834148"/>
    <w:pPr>
      <w:jc w:val="right"/>
    </w:pPr>
    <w:rPr>
      <w:rFonts w:ascii="Cambria" w:eastAsia="Times New Roman" w:hAnsi="Cambria"/>
      <w:color w:val="7F7F7F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customStyle="1" w:styleId="Calendar4">
    <w:name w:val="Calendar 4"/>
    <w:basedOn w:val="Tablanormal"/>
    <w:uiPriority w:val="99"/>
    <w:qFormat/>
    <w:rsid w:val="00834148"/>
    <w:pPr>
      <w:snapToGrid w:val="0"/>
    </w:pPr>
    <w:rPr>
      <w:rFonts w:eastAsia="Times New Roman"/>
      <w:b/>
      <w:bCs/>
      <w:color w:val="D9D9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Textodelmarcadordeposicin1">
    <w:name w:val="Texto del marcador de posición1"/>
    <w:semiHidden/>
    <w:rsid w:val="009A403B"/>
    <w:rPr>
      <w:rFonts w:cs="Times New Roman"/>
      <w:color w:val="808080"/>
    </w:rPr>
  </w:style>
  <w:style w:type="character" w:styleId="Refdecomentario">
    <w:name w:val="annotation reference"/>
    <w:uiPriority w:val="99"/>
    <w:semiHidden/>
    <w:unhideWhenUsed/>
    <w:rsid w:val="00F436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60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43604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60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43604"/>
    <w:rPr>
      <w:b/>
      <w:bCs/>
      <w:lang w:val="es-ES" w:eastAsia="en-US"/>
    </w:rPr>
  </w:style>
  <w:style w:type="paragraph" w:styleId="Revisin">
    <w:name w:val="Revision"/>
    <w:hidden/>
    <w:uiPriority w:val="99"/>
    <w:semiHidden/>
    <w:rsid w:val="002756DC"/>
    <w:rPr>
      <w:sz w:val="22"/>
      <w:szCs w:val="22"/>
      <w:lang w:eastAsia="en-US"/>
    </w:rPr>
  </w:style>
  <w:style w:type="paragraph" w:customStyle="1" w:styleId="Bulleted1">
    <w:name w:val="Bulleted 1"/>
    <w:basedOn w:val="Normal"/>
    <w:link w:val="Bulleted1Car"/>
    <w:autoRedefine/>
    <w:qFormat/>
    <w:rsid w:val="00810160"/>
    <w:pPr>
      <w:spacing w:after="120" w:line="240" w:lineRule="auto"/>
      <w:contextualSpacing/>
      <w:jc w:val="both"/>
    </w:pPr>
    <w:rPr>
      <w:rFonts w:ascii="Arial" w:eastAsia="Times New Roman" w:hAnsi="Arial"/>
      <w:sz w:val="20"/>
      <w:szCs w:val="20"/>
    </w:rPr>
  </w:style>
  <w:style w:type="character" w:customStyle="1" w:styleId="Bulleted1Car">
    <w:name w:val="Bulleted 1 Car"/>
    <w:link w:val="Bulleted1"/>
    <w:rsid w:val="00810160"/>
    <w:rPr>
      <w:rFonts w:ascii="Arial" w:eastAsia="Times New Roman" w:hAnsi="Arial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75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A7B87"/>
    <w:pPr>
      <w:spacing w:after="0" w:line="240" w:lineRule="auto"/>
      <w:ind w:left="720"/>
      <w:jc w:val="both"/>
    </w:pPr>
    <w:rPr>
      <w:rFonts w:ascii="Arial" w:eastAsia="Times New Roman" w:hAnsi="Arial"/>
      <w:szCs w:val="20"/>
      <w:lang w:val="es-EC"/>
    </w:rPr>
  </w:style>
  <w:style w:type="character" w:styleId="Hipervnculo">
    <w:name w:val="Hyperlink"/>
    <w:basedOn w:val="Fuentedeprrafopredeter"/>
    <w:uiPriority w:val="99"/>
    <w:unhideWhenUsed/>
    <w:rsid w:val="00C70AA0"/>
    <w:rPr>
      <w:color w:val="0000FF" w:themeColor="hyperlink"/>
      <w:u w:val="single"/>
    </w:rPr>
  </w:style>
  <w:style w:type="paragraph" w:customStyle="1" w:styleId="Default">
    <w:name w:val="Default"/>
    <w:rsid w:val="00BB1AE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40802"/>
    <w:rPr>
      <w:b/>
      <w:bCs/>
    </w:rPr>
  </w:style>
  <w:style w:type="paragraph" w:styleId="NormalWeb">
    <w:name w:val="Normal (Web)"/>
    <w:basedOn w:val="Normal"/>
    <w:uiPriority w:val="99"/>
    <w:unhideWhenUsed/>
    <w:rsid w:val="00146A78"/>
    <w:pPr>
      <w:spacing w:before="225" w:after="225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table" w:styleId="Listaclara-nfasis1">
    <w:name w:val="Light List Accent 1"/>
    <w:basedOn w:val="Tablanormal"/>
    <w:uiPriority w:val="61"/>
    <w:rsid w:val="00F32B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267856"/>
    <w:rPr>
      <w:rFonts w:ascii="Arial" w:eastAsia="Times New Roman" w:hAnsi="Arial"/>
      <w:sz w:val="22"/>
      <w:lang w:val="es-EC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963F4"/>
    <w:pPr>
      <w:spacing w:before="120" w:after="300" w:line="240" w:lineRule="auto"/>
      <w:contextualSpacing/>
      <w:jc w:val="center"/>
    </w:pPr>
    <w:rPr>
      <w:rFonts w:ascii="Arial" w:eastAsiaTheme="majorEastAsia" w:hAnsi="Arial" w:cs="Arial"/>
      <w:b/>
      <w:spacing w:val="5"/>
      <w:kern w:val="28"/>
      <w:sz w:val="40"/>
      <w:szCs w:val="4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963F4"/>
    <w:rPr>
      <w:rFonts w:ascii="Arial" w:eastAsiaTheme="majorEastAsia" w:hAnsi="Arial" w:cs="Arial"/>
      <w:b/>
      <w:spacing w:val="5"/>
      <w:kern w:val="28"/>
      <w:sz w:val="40"/>
      <w:szCs w:val="40"/>
      <w:lang w:val="es-EC"/>
    </w:rPr>
  </w:style>
  <w:style w:type="paragraph" w:styleId="Sinespaciado">
    <w:name w:val="No Spacing"/>
    <w:uiPriority w:val="1"/>
    <w:qFormat/>
    <w:rsid w:val="00D345A4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A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C76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42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F8420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8420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Sombreadoclaro1">
    <w:name w:val="Sombreado claro1"/>
    <w:basedOn w:val="Tablanormal"/>
    <w:uiPriority w:val="60"/>
    <w:rsid w:val="00F8420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nhideWhenUsed/>
    <w:rsid w:val="00FD5E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D5E3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5E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D5E30"/>
    <w:rPr>
      <w:sz w:val="22"/>
      <w:szCs w:val="22"/>
      <w:lang w:eastAsia="en-US"/>
    </w:rPr>
  </w:style>
  <w:style w:type="character" w:styleId="Textodelmarcadordeposicin">
    <w:name w:val="Placeholder Text"/>
    <w:uiPriority w:val="99"/>
    <w:semiHidden/>
    <w:rsid w:val="009C76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7609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9C760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Calendar3">
    <w:name w:val="Calendar 3"/>
    <w:basedOn w:val="Tablanormal"/>
    <w:uiPriority w:val="99"/>
    <w:qFormat/>
    <w:rsid w:val="00834148"/>
    <w:pPr>
      <w:jc w:val="right"/>
    </w:pPr>
    <w:rPr>
      <w:rFonts w:ascii="Cambria" w:eastAsia="Times New Roman" w:hAnsi="Cambria"/>
      <w:color w:val="7F7F7F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customStyle="1" w:styleId="Calendar4">
    <w:name w:val="Calendar 4"/>
    <w:basedOn w:val="Tablanormal"/>
    <w:uiPriority w:val="99"/>
    <w:qFormat/>
    <w:rsid w:val="00834148"/>
    <w:pPr>
      <w:snapToGrid w:val="0"/>
    </w:pPr>
    <w:rPr>
      <w:rFonts w:eastAsia="Times New Roman"/>
      <w:b/>
      <w:bCs/>
      <w:color w:val="D9D9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Textodelmarcadordeposicin1">
    <w:name w:val="Texto del marcador de posición1"/>
    <w:semiHidden/>
    <w:rsid w:val="009A403B"/>
    <w:rPr>
      <w:rFonts w:cs="Times New Roman"/>
      <w:color w:val="808080"/>
    </w:rPr>
  </w:style>
  <w:style w:type="character" w:styleId="Refdecomentario">
    <w:name w:val="annotation reference"/>
    <w:uiPriority w:val="99"/>
    <w:semiHidden/>
    <w:unhideWhenUsed/>
    <w:rsid w:val="00F436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60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43604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60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43604"/>
    <w:rPr>
      <w:b/>
      <w:bCs/>
      <w:lang w:val="es-ES" w:eastAsia="en-US"/>
    </w:rPr>
  </w:style>
  <w:style w:type="paragraph" w:styleId="Revisin">
    <w:name w:val="Revision"/>
    <w:hidden/>
    <w:uiPriority w:val="99"/>
    <w:semiHidden/>
    <w:rsid w:val="002756DC"/>
    <w:rPr>
      <w:sz w:val="22"/>
      <w:szCs w:val="22"/>
      <w:lang w:eastAsia="en-US"/>
    </w:rPr>
  </w:style>
  <w:style w:type="paragraph" w:customStyle="1" w:styleId="Bulleted1">
    <w:name w:val="Bulleted 1"/>
    <w:basedOn w:val="Normal"/>
    <w:link w:val="Bulleted1Car"/>
    <w:autoRedefine/>
    <w:qFormat/>
    <w:rsid w:val="00810160"/>
    <w:pPr>
      <w:spacing w:after="120" w:line="240" w:lineRule="auto"/>
      <w:contextualSpacing/>
      <w:jc w:val="both"/>
    </w:pPr>
    <w:rPr>
      <w:rFonts w:ascii="Arial" w:eastAsia="Times New Roman" w:hAnsi="Arial"/>
      <w:sz w:val="20"/>
      <w:szCs w:val="20"/>
    </w:rPr>
  </w:style>
  <w:style w:type="character" w:customStyle="1" w:styleId="Bulleted1Car">
    <w:name w:val="Bulleted 1 Car"/>
    <w:link w:val="Bulleted1"/>
    <w:rsid w:val="00810160"/>
    <w:rPr>
      <w:rFonts w:ascii="Arial" w:eastAsia="Times New Roman" w:hAnsi="Arial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75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A7B87"/>
    <w:pPr>
      <w:spacing w:after="0" w:line="240" w:lineRule="auto"/>
      <w:ind w:left="720"/>
      <w:jc w:val="both"/>
    </w:pPr>
    <w:rPr>
      <w:rFonts w:ascii="Arial" w:eastAsia="Times New Roman" w:hAnsi="Arial"/>
      <w:szCs w:val="20"/>
      <w:lang w:val="es-EC"/>
    </w:rPr>
  </w:style>
  <w:style w:type="character" w:styleId="Hipervnculo">
    <w:name w:val="Hyperlink"/>
    <w:basedOn w:val="Fuentedeprrafopredeter"/>
    <w:uiPriority w:val="99"/>
    <w:unhideWhenUsed/>
    <w:rsid w:val="00C70AA0"/>
    <w:rPr>
      <w:color w:val="0000FF" w:themeColor="hyperlink"/>
      <w:u w:val="single"/>
    </w:rPr>
  </w:style>
  <w:style w:type="paragraph" w:customStyle="1" w:styleId="Default">
    <w:name w:val="Default"/>
    <w:rsid w:val="00BB1AE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40802"/>
    <w:rPr>
      <w:b/>
      <w:bCs/>
    </w:rPr>
  </w:style>
  <w:style w:type="paragraph" w:styleId="NormalWeb">
    <w:name w:val="Normal (Web)"/>
    <w:basedOn w:val="Normal"/>
    <w:uiPriority w:val="99"/>
    <w:unhideWhenUsed/>
    <w:rsid w:val="00146A78"/>
    <w:pPr>
      <w:spacing w:before="225" w:after="225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table" w:styleId="Listaclara-nfasis1">
    <w:name w:val="Light List Accent 1"/>
    <w:basedOn w:val="Tablanormal"/>
    <w:uiPriority w:val="61"/>
    <w:rsid w:val="00F32B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267856"/>
    <w:rPr>
      <w:rFonts w:ascii="Arial" w:eastAsia="Times New Roman" w:hAnsi="Arial"/>
      <w:sz w:val="22"/>
      <w:lang w:val="es-EC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963F4"/>
    <w:pPr>
      <w:spacing w:before="120" w:after="300" w:line="240" w:lineRule="auto"/>
      <w:contextualSpacing/>
      <w:jc w:val="center"/>
    </w:pPr>
    <w:rPr>
      <w:rFonts w:ascii="Arial" w:eastAsiaTheme="majorEastAsia" w:hAnsi="Arial" w:cs="Arial"/>
      <w:b/>
      <w:spacing w:val="5"/>
      <w:kern w:val="28"/>
      <w:sz w:val="40"/>
      <w:szCs w:val="4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963F4"/>
    <w:rPr>
      <w:rFonts w:ascii="Arial" w:eastAsiaTheme="majorEastAsia" w:hAnsi="Arial" w:cs="Arial"/>
      <w:b/>
      <w:spacing w:val="5"/>
      <w:kern w:val="28"/>
      <w:sz w:val="40"/>
      <w:szCs w:val="40"/>
      <w:lang w:val="es-EC"/>
    </w:rPr>
  </w:style>
  <w:style w:type="paragraph" w:styleId="Sinespaciado">
    <w:name w:val="No Spacing"/>
    <w:uiPriority w:val="1"/>
    <w:qFormat/>
    <w:rsid w:val="00D345A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RAMIREZ\Escritorio\CUC\TRAMITES\Especificacion%20Requerimientos_CAMPOS%20CUC%20TRAMITES%20(day%20v1.0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53383-0298-4536-923F-5A3C379E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Requerimientos_CAMPOS CUC TRAMITES (day v1.0)</Template>
  <TotalTime>1343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 FUNCIONAL Y TECNICA</vt:lpstr>
      <vt:lpstr>ESPECIFICACION FUNCIONAL Y TECNICA</vt:lpstr>
    </vt:vector>
  </TitlesOfParts>
  <Company>CFN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FUNCIONAL Y TECNICA</dc:title>
  <dc:creator>jrenjifo</dc:creator>
  <cp:lastModifiedBy>informatica</cp:lastModifiedBy>
  <cp:revision>205</cp:revision>
  <cp:lastPrinted>2024-01-16T22:15:00Z</cp:lastPrinted>
  <dcterms:created xsi:type="dcterms:W3CDTF">2019-09-04T16:45:00Z</dcterms:created>
  <dcterms:modified xsi:type="dcterms:W3CDTF">2024-01-16T22:59:00Z</dcterms:modified>
</cp:coreProperties>
</file>